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806E3" w14:textId="77777777" w:rsidR="002D5B13" w:rsidRDefault="002D5B13" w:rsidP="002D5B13">
      <w:pPr>
        <w:spacing w:line="276" w:lineRule="auto"/>
        <w:jc w:val="center"/>
        <w:rPr>
          <w:rStyle w:val="af3"/>
        </w:rPr>
      </w:pPr>
      <w:r>
        <w:rPr>
          <w:rStyle w:val="af3"/>
        </w:rPr>
        <w:softHyphen/>
      </w:r>
    </w:p>
    <w:sdt>
      <w:sdtPr>
        <w:rPr>
          <w:rStyle w:val="af3"/>
        </w:rPr>
        <w:alias w:val="Титульный лист"/>
        <w:tag w:val="Титульный лист"/>
        <w:id w:val="1681384953"/>
        <w:placeholder>
          <w:docPart w:val="B5C8AC71A0A741B5A1E7E6B2BC3D404B"/>
        </w:placeholder>
      </w:sdtPr>
      <w:sdtEndPr>
        <w:rPr>
          <w:rStyle w:val="af3"/>
        </w:rPr>
      </w:sdtEndPr>
      <w:sdtContent>
        <w:p w14:paraId="2D9CF8AD" w14:textId="77777777" w:rsidR="002D5B13" w:rsidRPr="00631030" w:rsidRDefault="002D5B13" w:rsidP="002D5B13">
          <w:pPr>
            <w:spacing w:line="276" w:lineRule="auto"/>
            <w:jc w:val="center"/>
            <w:rPr>
              <w:rStyle w:val="af3"/>
            </w:rPr>
          </w:pPr>
          <w:r w:rsidRPr="00631030">
            <w:rPr>
              <w:rStyle w:val="af3"/>
            </w:rPr>
            <w:t>Министерство науки и высшего образования Российской Федерации</w:t>
          </w:r>
        </w:p>
        <w:p w14:paraId="79FCBFE3" w14:textId="77777777" w:rsidR="002D5B13" w:rsidRPr="00631030" w:rsidRDefault="002D5B13" w:rsidP="002D5B13">
          <w:pPr>
            <w:spacing w:line="276" w:lineRule="auto"/>
            <w:jc w:val="center"/>
            <w:rPr>
              <w:rStyle w:val="af3"/>
            </w:rPr>
          </w:pPr>
          <w:r w:rsidRPr="00631030">
            <w:rPr>
              <w:rStyle w:val="af3"/>
            </w:rPr>
            <w:t>Федеральное государственное автономное образовательное</w:t>
          </w:r>
        </w:p>
        <w:p w14:paraId="705A6CC2" w14:textId="77777777" w:rsidR="002D5B13" w:rsidRPr="00631030" w:rsidRDefault="002D5B13" w:rsidP="002D5B13">
          <w:pPr>
            <w:pStyle w:val="af"/>
            <w:jc w:val="center"/>
            <w:rPr>
              <w:rStyle w:val="af3"/>
            </w:rPr>
          </w:pPr>
          <w:r w:rsidRPr="00631030">
            <w:rPr>
              <w:rStyle w:val="af3"/>
            </w:rPr>
            <w:t>учреждения высшего образования</w:t>
          </w:r>
        </w:p>
        <w:p w14:paraId="580B5413" w14:textId="77777777" w:rsidR="002D5B13" w:rsidRPr="00631030" w:rsidRDefault="002D5B13" w:rsidP="002D5B13">
          <w:pPr>
            <w:spacing w:line="276" w:lineRule="auto"/>
            <w:jc w:val="center"/>
            <w:rPr>
              <w:rStyle w:val="af3"/>
            </w:rPr>
          </w:pPr>
          <w:r w:rsidRPr="00631030">
            <w:rPr>
              <w:rStyle w:val="af3"/>
            </w:rPr>
            <w:t>«Национальный исследовательский технологический университет «</w:t>
          </w:r>
          <w:proofErr w:type="spellStart"/>
          <w:r w:rsidRPr="00631030">
            <w:rPr>
              <w:rStyle w:val="af3"/>
            </w:rPr>
            <w:t>МИСиС</w:t>
          </w:r>
          <w:proofErr w:type="spellEnd"/>
          <w:r w:rsidRPr="00631030">
            <w:rPr>
              <w:rStyle w:val="af3"/>
            </w:rPr>
            <w:t>»</w:t>
          </w:r>
        </w:p>
        <w:p w14:paraId="45A531A5" w14:textId="77777777" w:rsidR="002D5B13" w:rsidRPr="00631030" w:rsidRDefault="002D5B13" w:rsidP="002D5B13">
          <w:pPr>
            <w:tabs>
              <w:tab w:val="num" w:pos="851"/>
              <w:tab w:val="left" w:pos="1134"/>
            </w:tabs>
            <w:spacing w:before="120" w:line="276" w:lineRule="auto"/>
            <w:jc w:val="center"/>
            <w:rPr>
              <w:rStyle w:val="af3"/>
            </w:rPr>
          </w:pPr>
          <w:r w:rsidRPr="00631030">
            <w:rPr>
              <w:rStyle w:val="af3"/>
            </w:rPr>
            <w:t>Кафедра бизнес-информатики и систем управления производством</w:t>
          </w:r>
        </w:p>
        <w:p w14:paraId="6D6E717D" w14:textId="77777777" w:rsidR="002D5B13" w:rsidRPr="00631030" w:rsidRDefault="002D5B13" w:rsidP="002D5B13">
          <w:pPr>
            <w:spacing w:line="276" w:lineRule="auto"/>
            <w:jc w:val="center"/>
            <w:rPr>
              <w:rStyle w:val="af3"/>
            </w:rPr>
          </w:pPr>
        </w:p>
        <w:p w14:paraId="4104AD7D" w14:textId="77777777" w:rsidR="002D5B13" w:rsidRPr="00631030" w:rsidRDefault="002D5B13" w:rsidP="002D5B13">
          <w:pPr>
            <w:spacing w:line="276" w:lineRule="auto"/>
            <w:jc w:val="center"/>
            <w:rPr>
              <w:rStyle w:val="af3"/>
            </w:rPr>
          </w:pPr>
        </w:p>
        <w:p w14:paraId="6B806F98" w14:textId="7FEB5E9C" w:rsidR="002D5B13" w:rsidRPr="006A7B94" w:rsidRDefault="006A7B94" w:rsidP="002D5B13">
          <w:pPr>
            <w:spacing w:line="276" w:lineRule="auto"/>
            <w:jc w:val="center"/>
            <w:rPr>
              <w:rStyle w:val="af3"/>
            </w:rPr>
          </w:pPr>
          <w:r>
            <w:rPr>
              <w:rStyle w:val="af3"/>
            </w:rPr>
            <w:t>Курсовая работа</w:t>
          </w:r>
        </w:p>
        <w:p w14:paraId="39461C98" w14:textId="77777777" w:rsidR="002D5B13" w:rsidRPr="00631030" w:rsidRDefault="002D5B13" w:rsidP="002D5B13">
          <w:pPr>
            <w:spacing w:line="276" w:lineRule="auto"/>
            <w:jc w:val="center"/>
            <w:rPr>
              <w:rStyle w:val="af3"/>
            </w:rPr>
          </w:pPr>
          <w:r w:rsidRPr="00631030">
            <w:rPr>
              <w:rStyle w:val="af3"/>
            </w:rPr>
            <w:t>по дисциплине</w:t>
          </w:r>
        </w:p>
        <w:p w14:paraId="51C3CF28" w14:textId="52E3C770" w:rsidR="002D5B13" w:rsidRPr="00631030" w:rsidRDefault="002D5B13" w:rsidP="002D5B13">
          <w:pPr>
            <w:shd w:val="clear" w:color="auto" w:fill="FFFFFF"/>
            <w:jc w:val="center"/>
            <w:rPr>
              <w:rStyle w:val="af3"/>
            </w:rPr>
          </w:pPr>
          <w:r w:rsidRPr="00631030">
            <w:rPr>
              <w:rStyle w:val="af3"/>
            </w:rPr>
            <w:t>«</w:t>
          </w:r>
          <w:r w:rsidR="006A7B94">
            <w:rPr>
              <w:rStyle w:val="af3"/>
            </w:rPr>
            <w:t>Объектно-ориентированное программирование</w:t>
          </w:r>
          <w:r w:rsidRPr="00631030">
            <w:rPr>
              <w:rStyle w:val="af3"/>
            </w:rPr>
            <w:t>»</w:t>
          </w:r>
        </w:p>
        <w:p w14:paraId="5FEF0680" w14:textId="77777777" w:rsidR="002D5B13" w:rsidRPr="00631030" w:rsidRDefault="002D5B13" w:rsidP="002D5B13">
          <w:pPr>
            <w:shd w:val="clear" w:color="auto" w:fill="FFFFFF"/>
            <w:jc w:val="center"/>
            <w:rPr>
              <w:rStyle w:val="af3"/>
            </w:rPr>
          </w:pPr>
          <w:r w:rsidRPr="00631030">
            <w:rPr>
              <w:rStyle w:val="af3"/>
            </w:rPr>
            <w:t>на тему:</w:t>
          </w:r>
        </w:p>
        <w:p w14:paraId="6FD93596" w14:textId="712DDABD" w:rsidR="002D5B13" w:rsidRDefault="002D5B13" w:rsidP="002D5B13">
          <w:pPr>
            <w:jc w:val="center"/>
            <w:rPr>
              <w:rStyle w:val="af3"/>
            </w:rPr>
          </w:pPr>
          <w:r>
            <w:rPr>
              <w:rStyle w:val="af3"/>
            </w:rPr>
            <w:t>«</w:t>
          </w:r>
          <w:r w:rsidR="006A7B94">
            <w:rPr>
              <w:rStyle w:val="af3"/>
            </w:rPr>
            <w:t xml:space="preserve">Создание приложения </w:t>
          </w:r>
          <w:r w:rsidR="006A7B94">
            <w:rPr>
              <w:rStyle w:val="af3"/>
              <w:lang w:val="en-US"/>
            </w:rPr>
            <w:t>Windows</w:t>
          </w:r>
          <w:r w:rsidR="006A7B94" w:rsidRPr="00CF7D17">
            <w:rPr>
              <w:rStyle w:val="af3"/>
            </w:rPr>
            <w:t xml:space="preserve"> </w:t>
          </w:r>
          <w:r w:rsidR="006A7B94">
            <w:rPr>
              <w:rStyle w:val="af3"/>
              <w:lang w:val="en-US"/>
            </w:rPr>
            <w:t>Forms</w:t>
          </w:r>
          <w:r>
            <w:rPr>
              <w:rStyle w:val="af3"/>
            </w:rPr>
            <w:t>»</w:t>
          </w:r>
        </w:p>
        <w:p w14:paraId="7AE9BA91" w14:textId="77777777" w:rsidR="002D5B13" w:rsidRDefault="002D5B13" w:rsidP="002D5B13">
          <w:pPr>
            <w:jc w:val="center"/>
            <w:rPr>
              <w:rStyle w:val="af3"/>
            </w:rPr>
          </w:pPr>
        </w:p>
        <w:p w14:paraId="73A74F46" w14:textId="77777777" w:rsidR="002D5B13" w:rsidRPr="00631030" w:rsidRDefault="002D5B13" w:rsidP="002D5B13">
          <w:pPr>
            <w:jc w:val="center"/>
            <w:rPr>
              <w:rStyle w:val="af3"/>
            </w:rPr>
          </w:pPr>
        </w:p>
        <w:p w14:paraId="74992158" w14:textId="77777777" w:rsidR="002D5B13" w:rsidRPr="00631030" w:rsidRDefault="002D5B13" w:rsidP="002D5B13">
          <w:pPr>
            <w:jc w:val="center"/>
            <w:rPr>
              <w:rStyle w:val="af3"/>
            </w:rPr>
          </w:pPr>
          <w:r w:rsidRPr="00631030">
            <w:rPr>
              <w:rStyle w:val="af3"/>
            </w:rPr>
            <w:t>Направление подготовки:</w:t>
          </w:r>
        </w:p>
        <w:p w14:paraId="31A122FB" w14:textId="77777777" w:rsidR="002D5B13" w:rsidRPr="009C0FCD" w:rsidRDefault="0011658B" w:rsidP="002D5B13">
          <w:pPr>
            <w:jc w:val="center"/>
            <w:rPr>
              <w:rStyle w:val="af3"/>
            </w:rPr>
          </w:pPr>
          <w:r>
            <w:t>38.03.05</w:t>
          </w:r>
          <w:r w:rsidRPr="00631030">
            <w:rPr>
              <w:rStyle w:val="af3"/>
            </w:rPr>
            <w:t xml:space="preserve"> </w:t>
          </w:r>
          <w:r w:rsidR="002D5B13" w:rsidRPr="00631030">
            <w:rPr>
              <w:rStyle w:val="af3"/>
            </w:rPr>
            <w:t>«Бизнес-информатика»</w:t>
          </w:r>
        </w:p>
        <w:p w14:paraId="0DC7D453" w14:textId="77777777" w:rsidR="002D5B13" w:rsidRPr="009C0FCD" w:rsidRDefault="002D5B13" w:rsidP="002D5B13">
          <w:pPr>
            <w:jc w:val="center"/>
            <w:rPr>
              <w:rStyle w:val="af3"/>
            </w:rPr>
          </w:pPr>
          <w:r w:rsidRPr="00631030">
            <w:rPr>
              <w:rStyle w:val="af3"/>
            </w:rPr>
            <w:br/>
            <w:t xml:space="preserve">Семестр </w:t>
          </w:r>
          <w:r w:rsidR="0011658B" w:rsidRPr="009C0FCD">
            <w:rPr>
              <w:rStyle w:val="af3"/>
            </w:rPr>
            <w:t>4</w:t>
          </w:r>
        </w:p>
        <w:p w14:paraId="46291F29" w14:textId="77777777" w:rsidR="002D5B13" w:rsidRPr="00631030" w:rsidRDefault="002D5B13" w:rsidP="002D5B13">
          <w:pPr>
            <w:spacing w:line="276" w:lineRule="auto"/>
            <w:jc w:val="center"/>
            <w:rPr>
              <w:rStyle w:val="af3"/>
            </w:rPr>
          </w:pPr>
        </w:p>
        <w:p w14:paraId="329D4BC6" w14:textId="77777777" w:rsidR="002D5B13" w:rsidRPr="00631030" w:rsidRDefault="002D5B13" w:rsidP="002D5B13">
          <w:pPr>
            <w:spacing w:line="276" w:lineRule="auto"/>
            <w:jc w:val="center"/>
            <w:rPr>
              <w:rStyle w:val="af3"/>
            </w:rPr>
          </w:pPr>
        </w:p>
        <w:tbl>
          <w:tblPr>
            <w:tblW w:w="8676" w:type="dxa"/>
            <w:tblLook w:val="04A0" w:firstRow="1" w:lastRow="0" w:firstColumn="1" w:lastColumn="0" w:noHBand="0" w:noVBand="1"/>
          </w:tblPr>
          <w:tblGrid>
            <w:gridCol w:w="4489"/>
            <w:gridCol w:w="3926"/>
            <w:gridCol w:w="261"/>
          </w:tblGrid>
          <w:tr w:rsidR="002D5B13" w:rsidRPr="00631030" w14:paraId="65DA58A0" w14:textId="77777777" w:rsidTr="009D62EC">
            <w:trPr>
              <w:trHeight w:val="261"/>
            </w:trPr>
            <w:tc>
              <w:tcPr>
                <w:tcW w:w="4489" w:type="dxa"/>
              </w:tcPr>
              <w:p w14:paraId="5770C9A3" w14:textId="77777777" w:rsidR="002D5B13" w:rsidRPr="00631030" w:rsidRDefault="002D5B13" w:rsidP="009D62EC">
                <w:pPr>
                  <w:spacing w:line="276" w:lineRule="auto"/>
                  <w:ind w:firstLine="709"/>
                  <w:rPr>
                    <w:rStyle w:val="af3"/>
                  </w:rPr>
                </w:pPr>
                <w:r w:rsidRPr="00631030">
                  <w:rPr>
                    <w:rStyle w:val="af3"/>
                  </w:rPr>
                  <w:t>Выполнил:</w:t>
                </w:r>
              </w:p>
            </w:tc>
            <w:tc>
              <w:tcPr>
                <w:tcW w:w="3926" w:type="dxa"/>
              </w:tcPr>
              <w:p w14:paraId="1CF462D6" w14:textId="77777777" w:rsidR="002D5B13" w:rsidRPr="00631030" w:rsidRDefault="002D5B13" w:rsidP="009D62EC">
                <w:pPr>
                  <w:spacing w:line="276" w:lineRule="auto"/>
                  <w:ind w:firstLine="709"/>
                  <w:rPr>
                    <w:rStyle w:val="af3"/>
                  </w:rPr>
                </w:pPr>
                <w:r w:rsidRPr="00631030">
                  <w:rPr>
                    <w:rStyle w:val="af3"/>
                  </w:rPr>
                  <w:t>Проверил</w:t>
                </w:r>
                <w:r>
                  <w:rPr>
                    <w:rStyle w:val="af3"/>
                  </w:rPr>
                  <w:t>а</w:t>
                </w:r>
                <w:r w:rsidRPr="00631030">
                  <w:rPr>
                    <w:rStyle w:val="af3"/>
                  </w:rPr>
                  <w:t>:</w:t>
                </w:r>
              </w:p>
            </w:tc>
            <w:tc>
              <w:tcPr>
                <w:tcW w:w="261" w:type="dxa"/>
              </w:tcPr>
              <w:p w14:paraId="66805F71" w14:textId="77777777" w:rsidR="002D5B13" w:rsidRPr="00631030" w:rsidRDefault="002D5B13" w:rsidP="009D62EC">
                <w:pPr>
                  <w:spacing w:line="276" w:lineRule="auto"/>
                  <w:ind w:firstLine="709"/>
                  <w:rPr>
                    <w:rStyle w:val="af3"/>
                  </w:rPr>
                </w:pPr>
              </w:p>
            </w:tc>
          </w:tr>
          <w:tr w:rsidR="002D5B13" w:rsidRPr="00631030" w14:paraId="55094BC5" w14:textId="77777777" w:rsidTr="009D62EC">
            <w:trPr>
              <w:trHeight w:val="523"/>
            </w:trPr>
            <w:tc>
              <w:tcPr>
                <w:tcW w:w="4489" w:type="dxa"/>
              </w:tcPr>
              <w:p w14:paraId="0486E585" w14:textId="77777777" w:rsidR="002D5B13" w:rsidRPr="00552517" w:rsidRDefault="0011658B" w:rsidP="009D62EC">
                <w:pPr>
                  <w:spacing w:line="276" w:lineRule="auto"/>
                  <w:ind w:firstLine="709"/>
                  <w:rPr>
                    <w:rStyle w:val="af3"/>
                    <w:u w:val="single"/>
                  </w:rPr>
                </w:pPr>
                <w:r>
                  <w:rPr>
                    <w:rStyle w:val="af3"/>
                    <w:u w:val="single"/>
                  </w:rPr>
                  <w:t xml:space="preserve">Касаткин </w:t>
                </w:r>
                <w:proofErr w:type="gramStart"/>
                <w:r>
                  <w:rPr>
                    <w:rStyle w:val="af3"/>
                    <w:u w:val="single"/>
                  </w:rPr>
                  <w:t>А.Д</w:t>
                </w:r>
                <w:proofErr w:type="gramEnd"/>
              </w:p>
              <w:p w14:paraId="461FC84D" w14:textId="77777777" w:rsidR="002D5B13" w:rsidRPr="00631030" w:rsidRDefault="002D5B13" w:rsidP="009D62EC">
                <w:pPr>
                  <w:spacing w:line="276" w:lineRule="auto"/>
                  <w:ind w:firstLine="709"/>
                  <w:rPr>
                    <w:rStyle w:val="af3"/>
                  </w:rPr>
                </w:pPr>
                <w:r w:rsidRPr="00631030">
                  <w:rPr>
                    <w:rStyle w:val="af3"/>
                  </w:rPr>
                  <w:t>(Ф.И.О. студента)</w:t>
                </w:r>
              </w:p>
            </w:tc>
            <w:tc>
              <w:tcPr>
                <w:tcW w:w="3926" w:type="dxa"/>
              </w:tcPr>
              <w:p w14:paraId="4C541986" w14:textId="77777777" w:rsidR="002D5B13" w:rsidRPr="000C447E" w:rsidRDefault="00B92EE3" w:rsidP="009D62EC">
                <w:pPr>
                  <w:spacing w:line="276" w:lineRule="auto"/>
                  <w:ind w:firstLine="709"/>
                  <w:rPr>
                    <w:rStyle w:val="af3"/>
                    <w:u w:val="single"/>
                  </w:rPr>
                </w:pPr>
                <w:r>
                  <w:rPr>
                    <w:rStyle w:val="af3"/>
                    <w:u w:val="single"/>
                  </w:rPr>
                  <w:t>Куликовский М.А</w:t>
                </w:r>
              </w:p>
              <w:p w14:paraId="51640491" w14:textId="77777777" w:rsidR="002D5B13" w:rsidRPr="00631030" w:rsidRDefault="002D5B13" w:rsidP="009D62EC">
                <w:pPr>
                  <w:spacing w:line="276" w:lineRule="auto"/>
                  <w:ind w:firstLine="709"/>
                  <w:rPr>
                    <w:rStyle w:val="af3"/>
                  </w:rPr>
                </w:pPr>
                <w:r w:rsidRPr="00631030">
                  <w:rPr>
                    <w:rStyle w:val="af3"/>
                  </w:rPr>
                  <w:t>(Ф.И.О преподавателя)</w:t>
                </w:r>
              </w:p>
            </w:tc>
            <w:tc>
              <w:tcPr>
                <w:tcW w:w="261" w:type="dxa"/>
              </w:tcPr>
              <w:p w14:paraId="0510152E" w14:textId="77777777" w:rsidR="002D5B13" w:rsidRPr="00631030" w:rsidRDefault="002D5B13" w:rsidP="009D62EC">
                <w:pPr>
                  <w:spacing w:line="276" w:lineRule="auto"/>
                  <w:ind w:firstLine="709"/>
                  <w:rPr>
                    <w:rStyle w:val="af3"/>
                  </w:rPr>
                </w:pPr>
              </w:p>
            </w:tc>
          </w:tr>
          <w:tr w:rsidR="002D5B13" w:rsidRPr="00631030" w14:paraId="2A3AC464" w14:textId="77777777" w:rsidTr="009D62EC">
            <w:trPr>
              <w:trHeight w:val="523"/>
            </w:trPr>
            <w:tc>
              <w:tcPr>
                <w:tcW w:w="4489" w:type="dxa"/>
              </w:tcPr>
              <w:p w14:paraId="60AC9809" w14:textId="77777777" w:rsidR="002D5B13" w:rsidRPr="00A0473D" w:rsidRDefault="002D5B13" w:rsidP="009D62EC">
                <w:pPr>
                  <w:spacing w:line="276" w:lineRule="auto"/>
                  <w:ind w:firstLine="709"/>
                  <w:rPr>
                    <w:rStyle w:val="af3"/>
                    <w:u w:val="single"/>
                  </w:rPr>
                </w:pPr>
                <w:r w:rsidRPr="00552517">
                  <w:rPr>
                    <w:rStyle w:val="af3"/>
                    <w:u w:val="single"/>
                  </w:rPr>
                  <w:t>ББИ-2</w:t>
                </w:r>
                <w:r>
                  <w:rPr>
                    <w:rStyle w:val="af3"/>
                    <w:u w:val="single"/>
                    <w:lang w:val="en-US"/>
                  </w:rPr>
                  <w:t>2-</w:t>
                </w:r>
                <w:r w:rsidR="00A0473D">
                  <w:rPr>
                    <w:rStyle w:val="af3"/>
                    <w:u w:val="single"/>
                  </w:rPr>
                  <w:t>БА-3</w:t>
                </w:r>
              </w:p>
              <w:p w14:paraId="58517872" w14:textId="77777777" w:rsidR="002D5B13" w:rsidRPr="00631030" w:rsidRDefault="002D5B13" w:rsidP="009D62EC">
                <w:pPr>
                  <w:spacing w:line="276" w:lineRule="auto"/>
                  <w:ind w:firstLine="709"/>
                  <w:rPr>
                    <w:rStyle w:val="af3"/>
                  </w:rPr>
                </w:pPr>
                <w:r w:rsidRPr="00631030">
                  <w:rPr>
                    <w:rStyle w:val="af3"/>
                  </w:rPr>
                  <w:t>(№ группы)</w:t>
                </w:r>
              </w:p>
            </w:tc>
            <w:tc>
              <w:tcPr>
                <w:tcW w:w="3926" w:type="dxa"/>
              </w:tcPr>
              <w:p w14:paraId="48868BD3" w14:textId="77777777" w:rsidR="002D5B13" w:rsidRPr="00631030" w:rsidRDefault="002D5B13" w:rsidP="009D62EC">
                <w:pPr>
                  <w:spacing w:line="276" w:lineRule="auto"/>
                  <w:ind w:firstLine="709"/>
                  <w:rPr>
                    <w:rStyle w:val="af3"/>
                  </w:rPr>
                </w:pPr>
                <w:r w:rsidRPr="00631030">
                  <w:rPr>
                    <w:rStyle w:val="af3"/>
                  </w:rPr>
                  <w:t>______________</w:t>
                </w:r>
              </w:p>
              <w:p w14:paraId="6CAEF265" w14:textId="77777777" w:rsidR="002D5B13" w:rsidRPr="00631030" w:rsidRDefault="002D5B13" w:rsidP="009D62EC">
                <w:pPr>
                  <w:spacing w:line="276" w:lineRule="auto"/>
                  <w:ind w:firstLine="709"/>
                  <w:rPr>
                    <w:rStyle w:val="af3"/>
                  </w:rPr>
                </w:pPr>
                <w:r w:rsidRPr="00631030">
                  <w:rPr>
                    <w:rStyle w:val="af3"/>
                  </w:rPr>
                  <w:t>(оценка)</w:t>
                </w:r>
              </w:p>
            </w:tc>
            <w:tc>
              <w:tcPr>
                <w:tcW w:w="261" w:type="dxa"/>
              </w:tcPr>
              <w:p w14:paraId="0E95F73E" w14:textId="77777777" w:rsidR="002D5B13" w:rsidRPr="00631030" w:rsidRDefault="002D5B13" w:rsidP="009D62EC">
                <w:pPr>
                  <w:spacing w:line="276" w:lineRule="auto"/>
                  <w:ind w:firstLine="709"/>
                  <w:rPr>
                    <w:rStyle w:val="af3"/>
                  </w:rPr>
                </w:pPr>
              </w:p>
            </w:tc>
          </w:tr>
          <w:tr w:rsidR="002D5B13" w:rsidRPr="00631030" w14:paraId="33341098" w14:textId="77777777" w:rsidTr="009D62EC">
            <w:trPr>
              <w:trHeight w:val="523"/>
            </w:trPr>
            <w:tc>
              <w:tcPr>
                <w:tcW w:w="4489" w:type="dxa"/>
              </w:tcPr>
              <w:p w14:paraId="2B8CF304" w14:textId="77777777" w:rsidR="002D5B13" w:rsidRDefault="002D5B13" w:rsidP="009D62EC">
                <w:pPr>
                  <w:spacing w:line="276" w:lineRule="auto"/>
                  <w:ind w:firstLine="709"/>
                  <w:rPr>
                    <w:rStyle w:val="af3"/>
                  </w:rPr>
                </w:pPr>
                <w:r w:rsidRPr="00631030">
                  <w:rPr>
                    <w:rStyle w:val="af3"/>
                  </w:rPr>
                  <w:t xml:space="preserve">_____________ </w:t>
                </w:r>
              </w:p>
              <w:p w14:paraId="5953AD41" w14:textId="77777777" w:rsidR="002D5B13" w:rsidRPr="00631030" w:rsidRDefault="002D5B13" w:rsidP="009D62EC">
                <w:pPr>
                  <w:spacing w:line="276" w:lineRule="auto"/>
                  <w:ind w:firstLine="709"/>
                  <w:rPr>
                    <w:rStyle w:val="af3"/>
                  </w:rPr>
                </w:pPr>
                <w:r w:rsidRPr="00631030">
                  <w:rPr>
                    <w:rStyle w:val="af3"/>
                  </w:rPr>
                  <w:t>(дата сдачи)</w:t>
                </w:r>
              </w:p>
            </w:tc>
            <w:tc>
              <w:tcPr>
                <w:tcW w:w="3926" w:type="dxa"/>
              </w:tcPr>
              <w:p w14:paraId="7A2A776B" w14:textId="77777777" w:rsidR="002D5B13" w:rsidRPr="00631030" w:rsidRDefault="002D5B13" w:rsidP="009D62EC">
                <w:pPr>
                  <w:spacing w:line="276" w:lineRule="auto"/>
                  <w:ind w:firstLine="709"/>
                  <w:rPr>
                    <w:rStyle w:val="af3"/>
                  </w:rPr>
                </w:pPr>
                <w:r w:rsidRPr="00631030">
                  <w:rPr>
                    <w:rStyle w:val="af3"/>
                  </w:rPr>
                  <w:t>______________</w:t>
                </w:r>
              </w:p>
              <w:p w14:paraId="4A3437C9" w14:textId="77777777" w:rsidR="002D5B13" w:rsidRPr="00631030" w:rsidRDefault="002D5B13" w:rsidP="009D62EC">
                <w:pPr>
                  <w:spacing w:line="276" w:lineRule="auto"/>
                  <w:ind w:firstLine="709"/>
                  <w:rPr>
                    <w:rStyle w:val="af3"/>
                  </w:rPr>
                </w:pPr>
                <w:r w:rsidRPr="00631030">
                  <w:rPr>
                    <w:rStyle w:val="af3"/>
                  </w:rPr>
                  <w:t>(дата проверки)</w:t>
                </w:r>
              </w:p>
            </w:tc>
            <w:tc>
              <w:tcPr>
                <w:tcW w:w="261" w:type="dxa"/>
              </w:tcPr>
              <w:p w14:paraId="504CF3DC" w14:textId="77777777" w:rsidR="002D5B13" w:rsidRPr="00631030" w:rsidRDefault="002D5B13" w:rsidP="009D62EC">
                <w:pPr>
                  <w:spacing w:line="276" w:lineRule="auto"/>
                  <w:ind w:firstLine="709"/>
                  <w:rPr>
                    <w:rStyle w:val="af3"/>
                  </w:rPr>
                </w:pPr>
              </w:p>
            </w:tc>
          </w:tr>
          <w:tr w:rsidR="002D5B13" w:rsidRPr="00631030" w14:paraId="533747AD" w14:textId="77777777" w:rsidTr="009D62EC">
            <w:trPr>
              <w:trHeight w:val="261"/>
            </w:trPr>
            <w:tc>
              <w:tcPr>
                <w:tcW w:w="4489" w:type="dxa"/>
              </w:tcPr>
              <w:p w14:paraId="6F6D709B" w14:textId="77777777" w:rsidR="002D5B13" w:rsidRPr="00631030" w:rsidRDefault="002D5B13" w:rsidP="009D62EC">
                <w:pPr>
                  <w:spacing w:line="276" w:lineRule="auto"/>
                  <w:ind w:firstLine="709"/>
                  <w:rPr>
                    <w:rStyle w:val="af3"/>
                  </w:rPr>
                </w:pPr>
                <w:r w:rsidRPr="00631030">
                  <w:rPr>
                    <w:rStyle w:val="af3"/>
                  </w:rPr>
                  <w:t>Подпись: ____________</w:t>
                </w:r>
              </w:p>
            </w:tc>
            <w:tc>
              <w:tcPr>
                <w:tcW w:w="3926" w:type="dxa"/>
              </w:tcPr>
              <w:p w14:paraId="5485DEE5" w14:textId="77777777" w:rsidR="002D5B13" w:rsidRPr="00631030" w:rsidRDefault="002D5B13" w:rsidP="009D62EC">
                <w:pPr>
                  <w:spacing w:line="276" w:lineRule="auto"/>
                  <w:ind w:firstLine="709"/>
                  <w:rPr>
                    <w:rStyle w:val="af3"/>
                  </w:rPr>
                </w:pPr>
                <w:r w:rsidRPr="00631030">
                  <w:rPr>
                    <w:rStyle w:val="af3"/>
                  </w:rPr>
                  <w:t>Подпись: _____________</w:t>
                </w:r>
              </w:p>
            </w:tc>
            <w:tc>
              <w:tcPr>
                <w:tcW w:w="261" w:type="dxa"/>
              </w:tcPr>
              <w:p w14:paraId="2EC4E94F" w14:textId="77777777" w:rsidR="002D5B13" w:rsidRPr="00631030" w:rsidRDefault="002D5B13" w:rsidP="009D62EC">
                <w:pPr>
                  <w:spacing w:line="276" w:lineRule="auto"/>
                  <w:ind w:firstLine="709"/>
                  <w:rPr>
                    <w:rStyle w:val="af3"/>
                  </w:rPr>
                </w:pPr>
              </w:p>
            </w:tc>
          </w:tr>
        </w:tbl>
        <w:p w14:paraId="0AC598BC" w14:textId="77777777" w:rsidR="002D5B13" w:rsidRPr="00631030" w:rsidRDefault="002D5B13" w:rsidP="002D5B13">
          <w:pPr>
            <w:spacing w:line="276" w:lineRule="auto"/>
            <w:jc w:val="center"/>
            <w:rPr>
              <w:rStyle w:val="af3"/>
            </w:rPr>
          </w:pPr>
        </w:p>
        <w:p w14:paraId="59811274" w14:textId="77777777" w:rsidR="002D5B13" w:rsidRPr="00631030" w:rsidRDefault="002D5B13" w:rsidP="002D5B13">
          <w:pPr>
            <w:spacing w:line="276" w:lineRule="auto"/>
            <w:jc w:val="center"/>
            <w:rPr>
              <w:rStyle w:val="af3"/>
            </w:rPr>
          </w:pPr>
        </w:p>
        <w:p w14:paraId="47ADC1C9" w14:textId="77777777" w:rsidR="002D5B13" w:rsidRPr="00631030" w:rsidRDefault="002D5B13" w:rsidP="002D5B13">
          <w:pPr>
            <w:spacing w:line="276" w:lineRule="auto"/>
            <w:jc w:val="center"/>
            <w:rPr>
              <w:rStyle w:val="af3"/>
            </w:rPr>
          </w:pPr>
        </w:p>
        <w:p w14:paraId="6FF00718" w14:textId="77777777" w:rsidR="002D5B13" w:rsidRPr="00631030" w:rsidRDefault="002D5B13" w:rsidP="002D5B13">
          <w:pPr>
            <w:spacing w:line="276" w:lineRule="auto"/>
            <w:jc w:val="center"/>
            <w:rPr>
              <w:rStyle w:val="af3"/>
            </w:rPr>
          </w:pPr>
        </w:p>
        <w:p w14:paraId="664D2412" w14:textId="77777777" w:rsidR="002D5B13" w:rsidRPr="00631030" w:rsidRDefault="002D5B13" w:rsidP="002D5B13">
          <w:pPr>
            <w:spacing w:line="276" w:lineRule="auto"/>
            <w:jc w:val="center"/>
            <w:rPr>
              <w:rStyle w:val="af3"/>
            </w:rPr>
          </w:pPr>
        </w:p>
        <w:p w14:paraId="386DA639" w14:textId="77777777" w:rsidR="002D5B13" w:rsidRPr="00631030" w:rsidRDefault="002D5B13" w:rsidP="002D5B13">
          <w:pPr>
            <w:spacing w:line="276" w:lineRule="auto"/>
            <w:jc w:val="center"/>
            <w:rPr>
              <w:rStyle w:val="af3"/>
            </w:rPr>
          </w:pPr>
        </w:p>
        <w:p w14:paraId="618EB0D2" w14:textId="77777777" w:rsidR="002D5B13" w:rsidRPr="00631030" w:rsidRDefault="002D5B13" w:rsidP="002D5B13">
          <w:pPr>
            <w:spacing w:line="276" w:lineRule="auto"/>
            <w:jc w:val="center"/>
            <w:rPr>
              <w:rStyle w:val="af3"/>
            </w:rPr>
          </w:pPr>
        </w:p>
        <w:p w14:paraId="3A225982" w14:textId="77777777" w:rsidR="002D5B13" w:rsidRPr="00631030" w:rsidRDefault="002D5B13" w:rsidP="002D5B13">
          <w:pPr>
            <w:spacing w:line="276" w:lineRule="auto"/>
            <w:jc w:val="center"/>
            <w:rPr>
              <w:rStyle w:val="af3"/>
            </w:rPr>
          </w:pPr>
        </w:p>
        <w:p w14:paraId="52D0954F" w14:textId="77777777" w:rsidR="002D5B13" w:rsidRPr="00631030" w:rsidRDefault="002D5B13" w:rsidP="002D5B13">
          <w:pPr>
            <w:spacing w:line="276" w:lineRule="auto"/>
            <w:jc w:val="center"/>
            <w:rPr>
              <w:rStyle w:val="af3"/>
            </w:rPr>
          </w:pPr>
        </w:p>
        <w:p w14:paraId="26FCE3AC" w14:textId="77777777" w:rsidR="002D5B13" w:rsidRPr="00631030" w:rsidRDefault="002D5B13" w:rsidP="002D5B13">
          <w:pPr>
            <w:spacing w:line="276" w:lineRule="auto"/>
            <w:jc w:val="center"/>
            <w:rPr>
              <w:rStyle w:val="af3"/>
            </w:rPr>
          </w:pPr>
        </w:p>
        <w:p w14:paraId="4EB70D82" w14:textId="77777777" w:rsidR="002D5B13" w:rsidRPr="00631030" w:rsidRDefault="002D5B13" w:rsidP="002D5B13">
          <w:pPr>
            <w:spacing w:line="276" w:lineRule="auto"/>
            <w:jc w:val="center"/>
            <w:rPr>
              <w:rStyle w:val="af3"/>
            </w:rPr>
          </w:pPr>
        </w:p>
        <w:p w14:paraId="5F8E0DC4" w14:textId="77777777" w:rsidR="002D5B13" w:rsidRPr="00631030" w:rsidRDefault="002D5B13" w:rsidP="002D5B13">
          <w:pPr>
            <w:pStyle w:val="af2"/>
            <w:rPr>
              <w:rStyle w:val="af3"/>
            </w:rPr>
            <w:sectPr w:rsidR="002D5B13" w:rsidRPr="00631030" w:rsidSect="005D1B0F">
              <w:footerReference w:type="default" r:id="rId8"/>
              <w:pgSz w:w="11906" w:h="16838"/>
              <w:pgMar w:top="1134" w:right="850" w:bottom="1134" w:left="1701" w:header="708" w:footer="708" w:gutter="0"/>
              <w:cols w:space="708"/>
              <w:formProt w:val="0"/>
              <w:titlePg/>
              <w:docGrid w:linePitch="360"/>
            </w:sectPr>
          </w:pPr>
          <w:r w:rsidRPr="00631030">
            <w:rPr>
              <w:rStyle w:val="af3"/>
            </w:rPr>
            <w:t>Москва – 202</w:t>
          </w:r>
          <w:r>
            <w:rPr>
              <w:rStyle w:val="af3"/>
            </w:rPr>
            <w:t>4</w:t>
          </w:r>
          <w:r w:rsidRPr="00631030">
            <w:rPr>
              <w:rStyle w:val="af3"/>
            </w:rPr>
            <w:softHyphen/>
          </w:r>
          <w:r w:rsidRPr="00631030">
            <w:rPr>
              <w:rStyle w:val="af3"/>
            </w:rPr>
            <w:softHyphen/>
          </w:r>
        </w:p>
      </w:sdtContent>
    </w:sdt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10055954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B2F45D" w14:textId="77777777" w:rsidR="002D5B13" w:rsidRPr="00EC1840" w:rsidRDefault="002D5B13" w:rsidP="002D5B13">
          <w:pPr>
            <w:pStyle w:val="aff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EC1840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183FC67A" w14:textId="32257029" w:rsidR="00024B79" w:rsidRDefault="002D5B13">
          <w:pPr>
            <w:pStyle w:val="21"/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368590" w:history="1">
            <w:r w:rsidR="00024B79" w:rsidRPr="00812449">
              <w:rPr>
                <w:rStyle w:val="afd"/>
                <w:noProof/>
              </w:rPr>
              <w:t>Цель работы</w:t>
            </w:r>
            <w:r w:rsidR="00024B79">
              <w:rPr>
                <w:noProof/>
                <w:webHidden/>
              </w:rPr>
              <w:tab/>
            </w:r>
            <w:r w:rsidR="00024B79">
              <w:rPr>
                <w:noProof/>
                <w:webHidden/>
              </w:rPr>
              <w:fldChar w:fldCharType="begin"/>
            </w:r>
            <w:r w:rsidR="00024B79">
              <w:rPr>
                <w:noProof/>
                <w:webHidden/>
              </w:rPr>
              <w:instrText xml:space="preserve"> PAGEREF _Toc185368590 \h </w:instrText>
            </w:r>
            <w:r w:rsidR="00024B79">
              <w:rPr>
                <w:noProof/>
                <w:webHidden/>
              </w:rPr>
            </w:r>
            <w:r w:rsidR="00024B79">
              <w:rPr>
                <w:noProof/>
                <w:webHidden/>
              </w:rPr>
              <w:fldChar w:fldCharType="separate"/>
            </w:r>
            <w:r w:rsidR="00024B79">
              <w:rPr>
                <w:noProof/>
                <w:webHidden/>
              </w:rPr>
              <w:t>2</w:t>
            </w:r>
            <w:r w:rsidR="00024B79">
              <w:rPr>
                <w:noProof/>
                <w:webHidden/>
              </w:rPr>
              <w:fldChar w:fldCharType="end"/>
            </w:r>
          </w:hyperlink>
        </w:p>
        <w:p w14:paraId="61ADE84C" w14:textId="306AE775" w:rsidR="00024B79" w:rsidRDefault="00144718">
          <w:pPr>
            <w:pStyle w:val="21"/>
            <w:rPr>
              <w:rFonts w:asciiTheme="minorHAnsi" w:hAnsiTheme="minorHAnsi"/>
              <w:noProof/>
              <w:sz w:val="22"/>
            </w:rPr>
          </w:pPr>
          <w:hyperlink w:anchor="_Toc185368591" w:history="1">
            <w:r w:rsidR="00024B79" w:rsidRPr="00812449">
              <w:rPr>
                <w:rStyle w:val="afd"/>
                <w:noProof/>
              </w:rPr>
              <w:t>Основная часть</w:t>
            </w:r>
            <w:r w:rsidR="00024B79">
              <w:rPr>
                <w:noProof/>
                <w:webHidden/>
              </w:rPr>
              <w:tab/>
            </w:r>
            <w:r w:rsidR="00024B79">
              <w:rPr>
                <w:noProof/>
                <w:webHidden/>
              </w:rPr>
              <w:fldChar w:fldCharType="begin"/>
            </w:r>
            <w:r w:rsidR="00024B79">
              <w:rPr>
                <w:noProof/>
                <w:webHidden/>
              </w:rPr>
              <w:instrText xml:space="preserve"> PAGEREF _Toc185368591 \h </w:instrText>
            </w:r>
            <w:r w:rsidR="00024B79">
              <w:rPr>
                <w:noProof/>
                <w:webHidden/>
              </w:rPr>
            </w:r>
            <w:r w:rsidR="00024B79">
              <w:rPr>
                <w:noProof/>
                <w:webHidden/>
              </w:rPr>
              <w:fldChar w:fldCharType="separate"/>
            </w:r>
            <w:r w:rsidR="00024B79">
              <w:rPr>
                <w:noProof/>
                <w:webHidden/>
              </w:rPr>
              <w:t>2</w:t>
            </w:r>
            <w:r w:rsidR="00024B79">
              <w:rPr>
                <w:noProof/>
                <w:webHidden/>
              </w:rPr>
              <w:fldChar w:fldCharType="end"/>
            </w:r>
          </w:hyperlink>
        </w:p>
        <w:p w14:paraId="67B5A25E" w14:textId="04FBDA8F" w:rsidR="00024B79" w:rsidRDefault="00144718">
          <w:pPr>
            <w:pStyle w:val="21"/>
            <w:rPr>
              <w:rFonts w:asciiTheme="minorHAnsi" w:hAnsiTheme="minorHAnsi"/>
              <w:noProof/>
              <w:sz w:val="22"/>
            </w:rPr>
          </w:pPr>
          <w:hyperlink w:anchor="_Toc185368592" w:history="1">
            <w:r w:rsidR="00024B79" w:rsidRPr="00812449">
              <w:rPr>
                <w:rStyle w:val="afd"/>
                <w:noProof/>
              </w:rPr>
              <w:t>Заключение</w:t>
            </w:r>
            <w:r w:rsidR="00024B79">
              <w:rPr>
                <w:noProof/>
                <w:webHidden/>
              </w:rPr>
              <w:tab/>
            </w:r>
            <w:r w:rsidR="00024B79">
              <w:rPr>
                <w:noProof/>
                <w:webHidden/>
              </w:rPr>
              <w:fldChar w:fldCharType="begin"/>
            </w:r>
            <w:r w:rsidR="00024B79">
              <w:rPr>
                <w:noProof/>
                <w:webHidden/>
              </w:rPr>
              <w:instrText xml:space="preserve"> PAGEREF _Toc185368592 \h </w:instrText>
            </w:r>
            <w:r w:rsidR="00024B79">
              <w:rPr>
                <w:noProof/>
                <w:webHidden/>
              </w:rPr>
            </w:r>
            <w:r w:rsidR="00024B79">
              <w:rPr>
                <w:noProof/>
                <w:webHidden/>
              </w:rPr>
              <w:fldChar w:fldCharType="separate"/>
            </w:r>
            <w:r w:rsidR="00024B79">
              <w:rPr>
                <w:noProof/>
                <w:webHidden/>
              </w:rPr>
              <w:t>6</w:t>
            </w:r>
            <w:r w:rsidR="00024B79">
              <w:rPr>
                <w:noProof/>
                <w:webHidden/>
              </w:rPr>
              <w:fldChar w:fldCharType="end"/>
            </w:r>
          </w:hyperlink>
        </w:p>
        <w:p w14:paraId="3E22EC88" w14:textId="4181E836" w:rsidR="00024B79" w:rsidRDefault="00144718">
          <w:pPr>
            <w:pStyle w:val="21"/>
            <w:rPr>
              <w:rFonts w:asciiTheme="minorHAnsi" w:hAnsiTheme="minorHAnsi"/>
              <w:noProof/>
              <w:sz w:val="22"/>
            </w:rPr>
          </w:pPr>
          <w:hyperlink w:anchor="_Toc185368593" w:history="1">
            <w:r w:rsidR="00024B79" w:rsidRPr="00812449">
              <w:rPr>
                <w:rStyle w:val="afd"/>
                <w:noProof/>
              </w:rPr>
              <w:t>Использованные источники</w:t>
            </w:r>
            <w:r w:rsidR="00024B79">
              <w:rPr>
                <w:noProof/>
                <w:webHidden/>
              </w:rPr>
              <w:tab/>
            </w:r>
            <w:r w:rsidR="00024B79">
              <w:rPr>
                <w:noProof/>
                <w:webHidden/>
              </w:rPr>
              <w:fldChar w:fldCharType="begin"/>
            </w:r>
            <w:r w:rsidR="00024B79">
              <w:rPr>
                <w:noProof/>
                <w:webHidden/>
              </w:rPr>
              <w:instrText xml:space="preserve"> PAGEREF _Toc185368593 \h </w:instrText>
            </w:r>
            <w:r w:rsidR="00024B79">
              <w:rPr>
                <w:noProof/>
                <w:webHidden/>
              </w:rPr>
            </w:r>
            <w:r w:rsidR="00024B79">
              <w:rPr>
                <w:noProof/>
                <w:webHidden/>
              </w:rPr>
              <w:fldChar w:fldCharType="separate"/>
            </w:r>
            <w:r w:rsidR="00024B79">
              <w:rPr>
                <w:noProof/>
                <w:webHidden/>
              </w:rPr>
              <w:t>7</w:t>
            </w:r>
            <w:r w:rsidR="00024B79">
              <w:rPr>
                <w:noProof/>
                <w:webHidden/>
              </w:rPr>
              <w:fldChar w:fldCharType="end"/>
            </w:r>
          </w:hyperlink>
        </w:p>
        <w:p w14:paraId="5AA23749" w14:textId="5CD8E4F6" w:rsidR="002D5B13" w:rsidRDefault="002D5B13" w:rsidP="002D5B13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2234D06D" w14:textId="77777777" w:rsidR="006A7B94" w:rsidRDefault="006A7B94" w:rsidP="006A7B94">
      <w:pPr>
        <w:pStyle w:val="22"/>
        <w:ind w:firstLine="0"/>
        <w:jc w:val="left"/>
      </w:pPr>
      <w:bookmarkStart w:id="0" w:name="_Toc185368590"/>
      <w:r>
        <w:t>Цель работы</w:t>
      </w:r>
      <w:bookmarkEnd w:id="0"/>
    </w:p>
    <w:p w14:paraId="33238DB2" w14:textId="5D269C37" w:rsidR="004961FB" w:rsidRDefault="006A7B94" w:rsidP="006A7B94">
      <w:pPr>
        <w:pStyle w:val="0"/>
      </w:pPr>
      <w:r>
        <w:t xml:space="preserve">Создать в </w:t>
      </w:r>
      <w:r>
        <w:rPr>
          <w:lang w:val="en-US"/>
        </w:rPr>
        <w:t>Visual</w:t>
      </w:r>
      <w:r w:rsidRPr="006A7B94">
        <w:t xml:space="preserve"> </w:t>
      </w:r>
      <w:r>
        <w:rPr>
          <w:lang w:val="en-US"/>
        </w:rPr>
        <w:t>Studio</w:t>
      </w:r>
      <w:r w:rsidRPr="006A7B94">
        <w:t xml:space="preserve"> </w:t>
      </w:r>
      <w:r w:rsidR="004961FB">
        <w:t>решение</w:t>
      </w:r>
      <w:r>
        <w:t xml:space="preserve"> </w:t>
      </w:r>
      <w:r w:rsidR="004961FB">
        <w:t>из шаблона</w:t>
      </w:r>
      <w:r>
        <w:t xml:space="preserve"> </w:t>
      </w:r>
      <w:r>
        <w:rPr>
          <w:lang w:val="en-US"/>
        </w:rPr>
        <w:t>Windows</w:t>
      </w:r>
      <w:r w:rsidRPr="006A7B94">
        <w:t xml:space="preserve"> </w:t>
      </w:r>
      <w:r>
        <w:rPr>
          <w:lang w:val="en-US"/>
        </w:rPr>
        <w:t>Forms</w:t>
      </w:r>
      <w:r>
        <w:t>, которое сможет составлять связанные списки, выбирая заданные столбцы из базы данных. После чего</w:t>
      </w:r>
      <w:r w:rsidR="004961FB">
        <w:t xml:space="preserve"> показывать эти списки в виде таблиц и визуализировать данные через диаграмму.</w:t>
      </w:r>
    </w:p>
    <w:p w14:paraId="31C5B1F7" w14:textId="77777777" w:rsidR="004961FB" w:rsidRDefault="004961FB" w:rsidP="006A7B94">
      <w:pPr>
        <w:pStyle w:val="0"/>
      </w:pPr>
    </w:p>
    <w:p w14:paraId="394FE7CF" w14:textId="48C4466E" w:rsidR="004961FB" w:rsidRDefault="004961FB" w:rsidP="004961FB">
      <w:pPr>
        <w:pStyle w:val="22"/>
        <w:ind w:firstLine="0"/>
      </w:pPr>
      <w:bookmarkStart w:id="1" w:name="_Toc185368591"/>
      <w:r>
        <w:t>Основная часть</w:t>
      </w:r>
      <w:bookmarkEnd w:id="1"/>
    </w:p>
    <w:p w14:paraId="2CCEC467" w14:textId="4609F63C" w:rsidR="004961FB" w:rsidRDefault="004961FB" w:rsidP="004961FB">
      <w:pPr>
        <w:pStyle w:val="0"/>
        <w:rPr>
          <w:b/>
          <w:bCs/>
        </w:rPr>
      </w:pPr>
      <w:r w:rsidRPr="004961FB">
        <w:rPr>
          <w:b/>
          <w:bCs/>
        </w:rPr>
        <w:t>Техническое задание:</w:t>
      </w:r>
    </w:p>
    <w:p w14:paraId="07383557" w14:textId="1EA77F57" w:rsidR="004961FB" w:rsidRDefault="004961FB" w:rsidP="004961FB">
      <w:pPr>
        <w:pStyle w:val="0"/>
        <w:numPr>
          <w:ilvl w:val="0"/>
          <w:numId w:val="37"/>
        </w:numPr>
      </w:pPr>
      <w:r>
        <w:t xml:space="preserve">Проект </w:t>
      </w:r>
      <w:r w:rsidRPr="004961FB">
        <w:t>долж</w:t>
      </w:r>
      <w:r>
        <w:t>е</w:t>
      </w:r>
      <w:r w:rsidRPr="004961FB">
        <w:t>н содержать класс и массив экземпляров класса (или List).</w:t>
      </w:r>
    </w:p>
    <w:p w14:paraId="1ACCE255" w14:textId="4F601CEE" w:rsidR="004961FB" w:rsidRDefault="004961FB" w:rsidP="004961FB">
      <w:pPr>
        <w:pStyle w:val="0"/>
        <w:numPr>
          <w:ilvl w:val="0"/>
          <w:numId w:val="37"/>
        </w:numPr>
      </w:pPr>
      <w:r w:rsidRPr="004961FB">
        <w:t>В работе необходимо выполнить построение графиков (диаграмм) и выполнить запросы к данным.</w:t>
      </w:r>
    </w:p>
    <w:p w14:paraId="1D0AC807" w14:textId="77777777" w:rsidR="004961FB" w:rsidRDefault="004961FB" w:rsidP="004961FB">
      <w:pPr>
        <w:pStyle w:val="0"/>
        <w:numPr>
          <w:ilvl w:val="0"/>
          <w:numId w:val="37"/>
        </w:numPr>
      </w:pPr>
      <w:r w:rsidRPr="004961FB">
        <w:t xml:space="preserve">Для выполнения запросов необходимо использовать язык </w:t>
      </w:r>
      <w:proofErr w:type="spellStart"/>
      <w:r w:rsidRPr="004961FB">
        <w:t>Linq</w:t>
      </w:r>
      <w:proofErr w:type="spellEnd"/>
      <w:r w:rsidRPr="004961FB">
        <w:t xml:space="preserve"> или методы расширения интерфейса </w:t>
      </w:r>
      <w:proofErr w:type="spellStart"/>
      <w:r w:rsidRPr="004961FB">
        <w:t>IEnumerable</w:t>
      </w:r>
      <w:proofErr w:type="spellEnd"/>
      <w:r w:rsidRPr="004961FB">
        <w:t xml:space="preserve">. </w:t>
      </w:r>
    </w:p>
    <w:p w14:paraId="3542B52C" w14:textId="002E2F5D" w:rsidR="004961FB" w:rsidRDefault="004961FB" w:rsidP="004961FB">
      <w:pPr>
        <w:pStyle w:val="0"/>
        <w:numPr>
          <w:ilvl w:val="0"/>
          <w:numId w:val="37"/>
        </w:numPr>
      </w:pPr>
      <w:r w:rsidRPr="004961FB">
        <w:t>Источником данных для запросов является массив экземпляров класса или List.</w:t>
      </w:r>
    </w:p>
    <w:p w14:paraId="06DBC045" w14:textId="376BB8C0" w:rsidR="004961FB" w:rsidRDefault="004961FB" w:rsidP="004961FB">
      <w:pPr>
        <w:pStyle w:val="0"/>
      </w:pPr>
    </w:p>
    <w:p w14:paraId="3A9B6543" w14:textId="64C9D14B" w:rsidR="004961FB" w:rsidRDefault="004961FB" w:rsidP="004961FB">
      <w:pPr>
        <w:pStyle w:val="0"/>
        <w:rPr>
          <w:b/>
          <w:bCs/>
        </w:rPr>
      </w:pPr>
      <w:r w:rsidRPr="004961FB">
        <w:rPr>
          <w:b/>
          <w:bCs/>
        </w:rPr>
        <w:t>Описание проекта</w:t>
      </w:r>
      <w:r>
        <w:rPr>
          <w:b/>
          <w:bCs/>
        </w:rPr>
        <w:t>:</w:t>
      </w:r>
    </w:p>
    <w:p w14:paraId="0B3700E8" w14:textId="6D783C58" w:rsidR="00FB26D1" w:rsidRDefault="00FB26D1" w:rsidP="004961FB">
      <w:pPr>
        <w:pStyle w:val="0"/>
        <w:rPr>
          <w:color w:val="111111"/>
          <w:shd w:val="clear" w:color="auto" w:fill="FFFFFF"/>
        </w:rPr>
      </w:pPr>
      <w:r>
        <w:t>Р</w:t>
      </w:r>
      <w:r w:rsidR="004961FB" w:rsidRPr="004961FB">
        <w:t xml:space="preserve">ешение </w:t>
      </w:r>
      <w:r w:rsidR="004961FB">
        <w:t>с новаторским названием</w:t>
      </w:r>
      <w:r w:rsidR="004961FB" w:rsidRPr="004961FB">
        <w:t xml:space="preserve"> </w:t>
      </w:r>
      <w:proofErr w:type="spellStart"/>
      <w:r w:rsidR="004961FB">
        <w:rPr>
          <w:lang w:val="en-US"/>
        </w:rPr>
        <w:t>NorthwindApp</w:t>
      </w:r>
      <w:proofErr w:type="spellEnd"/>
      <w:r w:rsidR="004961FB">
        <w:t xml:space="preserve"> добавлена</w:t>
      </w:r>
      <w:r>
        <w:t xml:space="preserve"> шаблонная база данных </w:t>
      </w:r>
      <w:proofErr w:type="spellStart"/>
      <w:r>
        <w:rPr>
          <w:lang w:val="en-US"/>
        </w:rPr>
        <w:t>northwind</w:t>
      </w:r>
      <w:proofErr w:type="spellEnd"/>
      <w:r w:rsidRPr="00FB26D1">
        <w:t>.</w:t>
      </w:r>
      <w:proofErr w:type="spellStart"/>
      <w:r>
        <w:rPr>
          <w:lang w:val="en-US"/>
        </w:rPr>
        <w:t>db</w:t>
      </w:r>
      <w:proofErr w:type="spellEnd"/>
      <w:r>
        <w:t xml:space="preserve"> и пакеты </w:t>
      </w:r>
      <w:proofErr w:type="spellStart"/>
      <w:r w:rsidRPr="00FB26D1">
        <w:rPr>
          <w:color w:val="111111"/>
          <w:shd w:val="clear" w:color="auto" w:fill="FFFFFF"/>
        </w:rPr>
        <w:t>System.Data.SQLite</w:t>
      </w:r>
      <w:proofErr w:type="spellEnd"/>
      <w:r>
        <w:rPr>
          <w:color w:val="111111"/>
          <w:shd w:val="clear" w:color="auto" w:fill="FFFFFF"/>
        </w:rPr>
        <w:t xml:space="preserve"> и </w:t>
      </w:r>
      <w:proofErr w:type="spellStart"/>
      <w:r w:rsidRPr="00FB26D1">
        <w:rPr>
          <w:color w:val="111111"/>
          <w:shd w:val="clear" w:color="auto" w:fill="FFFFFF"/>
        </w:rPr>
        <w:t>LiveChartsCore.SkiaSharpView.WinForm</w:t>
      </w:r>
      <w:proofErr w:type="spellEnd"/>
      <w:r>
        <w:rPr>
          <w:color w:val="111111"/>
          <w:shd w:val="clear" w:color="auto" w:fill="FFFFFF"/>
        </w:rPr>
        <w:t xml:space="preserve">. При запуске приложения, пользователь видит форму, созданную с использованием шаблона </w:t>
      </w:r>
      <w:r>
        <w:rPr>
          <w:color w:val="111111"/>
          <w:shd w:val="clear" w:color="auto" w:fill="FFFFFF"/>
          <w:lang w:val="en-US"/>
        </w:rPr>
        <w:t>Forms</w:t>
      </w:r>
      <w:r>
        <w:rPr>
          <w:color w:val="111111"/>
          <w:shd w:val="clear" w:color="auto" w:fill="FFFFFF"/>
        </w:rPr>
        <w:t xml:space="preserve">. </w:t>
      </w:r>
    </w:p>
    <w:p w14:paraId="451E90C5" w14:textId="77777777" w:rsidR="00FB26D1" w:rsidRDefault="00FB26D1" w:rsidP="00FB26D1">
      <w:pPr>
        <w:pStyle w:val="0"/>
        <w:rPr>
          <w:color w:val="111111"/>
          <w:shd w:val="clear" w:color="auto" w:fill="FFFFFF"/>
        </w:rPr>
      </w:pPr>
      <w:r>
        <w:rPr>
          <w:color w:val="111111"/>
          <w:shd w:val="clear" w:color="auto" w:fill="FFFFFF"/>
        </w:rPr>
        <w:t>В этой форме:</w:t>
      </w:r>
    </w:p>
    <w:p w14:paraId="3DAFF4D5" w14:textId="54FD8C89" w:rsidR="00FB26D1" w:rsidRDefault="00FB26D1" w:rsidP="00FB26D1">
      <w:pPr>
        <w:pStyle w:val="0"/>
        <w:numPr>
          <w:ilvl w:val="0"/>
          <w:numId w:val="38"/>
        </w:numPr>
        <w:rPr>
          <w:color w:val="111111"/>
          <w:shd w:val="clear" w:color="auto" w:fill="FFFFFF"/>
        </w:rPr>
      </w:pPr>
      <w:r>
        <w:rPr>
          <w:color w:val="111111"/>
          <w:shd w:val="clear" w:color="auto" w:fill="FFFFFF"/>
        </w:rPr>
        <w:t>Таблица с данными, которая содержит часть данных всех работников из базы.</w:t>
      </w:r>
    </w:p>
    <w:p w14:paraId="1E055690" w14:textId="2A13E2B0" w:rsidR="00FB26D1" w:rsidRDefault="00FB26D1" w:rsidP="00FB26D1">
      <w:pPr>
        <w:pStyle w:val="0"/>
        <w:numPr>
          <w:ilvl w:val="0"/>
          <w:numId w:val="38"/>
        </w:numPr>
        <w:rPr>
          <w:color w:val="111111"/>
          <w:shd w:val="clear" w:color="auto" w:fill="FFFFFF"/>
        </w:rPr>
      </w:pPr>
      <w:r>
        <w:rPr>
          <w:color w:val="111111"/>
          <w:shd w:val="clear" w:color="auto" w:fill="FFFFFF"/>
        </w:rPr>
        <w:t>Таблица с данными, которая содержит данные, соответствующие одному из двух условий на выбор.</w:t>
      </w:r>
    </w:p>
    <w:p w14:paraId="57EC4C6F" w14:textId="2E9D4A06" w:rsidR="00FB26D1" w:rsidRDefault="00140DE4" w:rsidP="00FB26D1">
      <w:pPr>
        <w:pStyle w:val="0"/>
        <w:numPr>
          <w:ilvl w:val="0"/>
          <w:numId w:val="38"/>
        </w:numPr>
        <w:rPr>
          <w:color w:val="111111"/>
          <w:shd w:val="clear" w:color="auto" w:fill="FFFFFF"/>
        </w:rPr>
      </w:pPr>
      <w:r>
        <w:rPr>
          <w:color w:val="111111"/>
          <w:shd w:val="clear" w:color="auto" w:fill="FFFFFF"/>
        </w:rPr>
        <w:t>Выпадающий список с двумя условиями, выбирая между которыми пользователь обновляет вторую таблицу.</w:t>
      </w:r>
    </w:p>
    <w:p w14:paraId="632D94AE" w14:textId="34A3AB13" w:rsidR="00140DE4" w:rsidRDefault="00140DE4" w:rsidP="00FB26D1">
      <w:pPr>
        <w:pStyle w:val="0"/>
        <w:numPr>
          <w:ilvl w:val="0"/>
          <w:numId w:val="38"/>
        </w:numPr>
        <w:rPr>
          <w:color w:val="111111"/>
          <w:shd w:val="clear" w:color="auto" w:fill="FFFFFF"/>
        </w:rPr>
      </w:pPr>
      <w:r>
        <w:rPr>
          <w:color w:val="111111"/>
          <w:shd w:val="clear" w:color="auto" w:fill="FFFFFF"/>
        </w:rPr>
        <w:lastRenderedPageBreak/>
        <w:t xml:space="preserve">График, показывающий </w:t>
      </w:r>
      <w:proofErr w:type="spellStart"/>
      <w:r>
        <w:rPr>
          <w:color w:val="111111"/>
          <w:shd w:val="clear" w:color="auto" w:fill="FFFFFF"/>
        </w:rPr>
        <w:t>экстеншен</w:t>
      </w:r>
      <w:proofErr w:type="spellEnd"/>
      <w:r>
        <w:rPr>
          <w:color w:val="111111"/>
          <w:shd w:val="clear" w:color="auto" w:fill="FFFFFF"/>
        </w:rPr>
        <w:t xml:space="preserve"> работников, которые подходят по условиям.</w:t>
      </w:r>
    </w:p>
    <w:p w14:paraId="05E6CB9A" w14:textId="3FBF22E6" w:rsidR="00140DE4" w:rsidRDefault="00140DE4" w:rsidP="00140DE4">
      <w:pPr>
        <w:pStyle w:val="0"/>
        <w:rPr>
          <w:color w:val="111111"/>
          <w:shd w:val="clear" w:color="auto" w:fill="FFFFFF"/>
        </w:rPr>
      </w:pPr>
    </w:p>
    <w:p w14:paraId="22AAAFD1" w14:textId="7EE924BE" w:rsidR="00140DE4" w:rsidRDefault="00140DE4" w:rsidP="00140DE4">
      <w:pPr>
        <w:pStyle w:val="0"/>
        <w:rPr>
          <w:color w:val="111111"/>
          <w:shd w:val="clear" w:color="auto" w:fill="FFFFFF"/>
        </w:rPr>
      </w:pPr>
      <w:r>
        <w:rPr>
          <w:color w:val="111111"/>
          <w:shd w:val="clear" w:color="auto" w:fill="FFFFFF"/>
        </w:rPr>
        <w:t xml:space="preserve">Выбираемые данные и условия заданы через код, пользователь не может на них повлиять. Работа также предполагает наличие у пользователя понимания, что такое </w:t>
      </w:r>
      <w:proofErr w:type="spellStart"/>
      <w:r>
        <w:rPr>
          <w:color w:val="111111"/>
          <w:shd w:val="clear" w:color="auto" w:fill="FFFFFF"/>
        </w:rPr>
        <w:t>экстеншен</w:t>
      </w:r>
      <w:proofErr w:type="spellEnd"/>
      <w:r>
        <w:rPr>
          <w:color w:val="111111"/>
          <w:shd w:val="clear" w:color="auto" w:fill="FFFFFF"/>
        </w:rPr>
        <w:t xml:space="preserve"> работника.</w:t>
      </w:r>
    </w:p>
    <w:p w14:paraId="513386DB" w14:textId="40C966E3" w:rsidR="00140DE4" w:rsidRDefault="00140DE4" w:rsidP="00140DE4">
      <w:pPr>
        <w:pStyle w:val="0"/>
        <w:rPr>
          <w:color w:val="111111"/>
          <w:shd w:val="clear" w:color="auto" w:fill="FFFFFF"/>
        </w:rPr>
      </w:pPr>
    </w:p>
    <w:p w14:paraId="097CD874" w14:textId="69016E71" w:rsidR="00140DE4" w:rsidRDefault="00140DE4" w:rsidP="00140DE4">
      <w:pPr>
        <w:pStyle w:val="0"/>
        <w:rPr>
          <w:b/>
          <w:bCs/>
          <w:color w:val="111111"/>
          <w:shd w:val="clear" w:color="auto" w:fill="FFFFFF"/>
        </w:rPr>
      </w:pPr>
      <w:r w:rsidRPr="00140DE4">
        <w:rPr>
          <w:b/>
          <w:bCs/>
          <w:color w:val="111111"/>
          <w:shd w:val="clear" w:color="auto" w:fill="FFFFFF"/>
        </w:rPr>
        <w:t>Техническое описание</w:t>
      </w:r>
      <w:r>
        <w:rPr>
          <w:b/>
          <w:bCs/>
          <w:color w:val="111111"/>
          <w:shd w:val="clear" w:color="auto" w:fill="FFFFFF"/>
        </w:rPr>
        <w:t>:</w:t>
      </w:r>
    </w:p>
    <w:p w14:paraId="76F6DF41" w14:textId="77DFCAA1" w:rsidR="00140DE4" w:rsidRDefault="00140DE4" w:rsidP="00140DE4">
      <w:pPr>
        <w:pStyle w:val="0"/>
        <w:rPr>
          <w:b/>
          <w:bCs/>
          <w:color w:val="111111"/>
          <w:shd w:val="clear" w:color="auto" w:fill="FFFFFF"/>
        </w:rPr>
      </w:pPr>
    </w:p>
    <w:p w14:paraId="5F6D72CE" w14:textId="0A8385C2" w:rsidR="00140DE4" w:rsidRDefault="00140DE4" w:rsidP="00140DE4">
      <w:pPr>
        <w:pStyle w:val="0"/>
        <w:rPr>
          <w:color w:val="111111"/>
          <w:shd w:val="clear" w:color="auto" w:fill="FFFFFF"/>
        </w:rPr>
      </w:pPr>
      <w:r>
        <w:rPr>
          <w:color w:val="111111"/>
          <w:shd w:val="clear" w:color="auto" w:fill="FFFFFF"/>
        </w:rPr>
        <w:t>Ниже представлен код</w:t>
      </w:r>
      <w:r w:rsidRPr="00140DE4">
        <w:rPr>
          <w:color w:val="111111"/>
          <w:shd w:val="clear" w:color="auto" w:fill="FFFFFF"/>
        </w:rPr>
        <w:t xml:space="preserve"> </w:t>
      </w:r>
      <w:r>
        <w:rPr>
          <w:color w:val="111111"/>
          <w:shd w:val="clear" w:color="auto" w:fill="FFFFFF"/>
        </w:rPr>
        <w:t>класса</w:t>
      </w:r>
      <w:r w:rsidRPr="00140DE4">
        <w:rPr>
          <w:color w:val="111111"/>
          <w:shd w:val="clear" w:color="auto" w:fill="FFFFFF"/>
        </w:rPr>
        <w:t xml:space="preserve"> </w:t>
      </w:r>
      <w:r w:rsidRPr="00140DE4">
        <w:rPr>
          <w:b/>
          <w:bCs/>
          <w:color w:val="111111"/>
          <w:shd w:val="clear" w:color="auto" w:fill="FFFFFF"/>
          <w:lang w:val="en-US"/>
        </w:rPr>
        <w:t>Employees</w:t>
      </w:r>
      <w:r w:rsidRPr="00140DE4">
        <w:rPr>
          <w:b/>
          <w:bCs/>
          <w:color w:val="111111"/>
          <w:shd w:val="clear" w:color="auto" w:fill="FFFFFF"/>
        </w:rPr>
        <w:t>.</w:t>
      </w:r>
      <w:r w:rsidRPr="00140DE4">
        <w:rPr>
          <w:b/>
          <w:bCs/>
          <w:color w:val="111111"/>
          <w:shd w:val="clear" w:color="auto" w:fill="FFFFFF"/>
          <w:lang w:val="en-US"/>
        </w:rPr>
        <w:t>cs</w:t>
      </w:r>
      <w:r w:rsidRPr="00140DE4">
        <w:rPr>
          <w:color w:val="111111"/>
          <w:shd w:val="clear" w:color="auto" w:fill="FFFFFF"/>
        </w:rPr>
        <w:t>,</w:t>
      </w:r>
      <w:r>
        <w:rPr>
          <w:color w:val="111111"/>
          <w:shd w:val="clear" w:color="auto" w:fill="FFFFFF"/>
        </w:rPr>
        <w:t xml:space="preserve"> в котором объявлены свойства полей и конструктор для полей.</w:t>
      </w:r>
    </w:p>
    <w:p w14:paraId="233A7480" w14:textId="77777777" w:rsidR="00BC18C0" w:rsidRPr="00140DE4" w:rsidRDefault="00BC18C0" w:rsidP="00140DE4">
      <w:pPr>
        <w:pStyle w:val="0"/>
        <w:rPr>
          <w:color w:val="111111"/>
          <w:shd w:val="clear" w:color="auto" w:fill="FFFFFF"/>
        </w:rPr>
      </w:pPr>
    </w:p>
    <w:p w14:paraId="1F9CC402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NorthwindApp</w:t>
      </w:r>
      <w:proofErr w:type="spellEnd"/>
    </w:p>
    <w:p w14:paraId="5C1855B2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C9C66C1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F7D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F7D1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Employees</w:t>
      </w:r>
    </w:p>
    <w:p w14:paraId="071ED2D5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48AEB41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F7D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F7D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employeeID</w:t>
      </w:r>
      <w:proofErr w:type="spellEnd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CF7D1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Поле</w:t>
      </w:r>
      <w:r w:rsidRPr="00CF7D1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CF7D1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свойства</w:t>
      </w:r>
      <w:r w:rsidRPr="00CF7D1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CF7D1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employeeID</w:t>
      </w:r>
      <w:proofErr w:type="spellEnd"/>
    </w:p>
    <w:p w14:paraId="206FE718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F7D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F7D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lastName</w:t>
      </w:r>
      <w:proofErr w:type="spellEnd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CF7D1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Поле</w:t>
      </w:r>
      <w:r w:rsidRPr="00CF7D1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CF7D1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свойства</w:t>
      </w:r>
      <w:r w:rsidRPr="00CF7D1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CF7D1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lastName</w:t>
      </w:r>
      <w:proofErr w:type="spellEnd"/>
    </w:p>
    <w:p w14:paraId="00014C54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F7D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F7D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firstName</w:t>
      </w:r>
      <w:proofErr w:type="spellEnd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CF7D1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Поле</w:t>
      </w:r>
      <w:r w:rsidRPr="00CF7D1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CF7D1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свойства</w:t>
      </w:r>
      <w:r w:rsidRPr="00CF7D1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CF7D1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firstName</w:t>
      </w:r>
      <w:proofErr w:type="spellEnd"/>
    </w:p>
    <w:p w14:paraId="4CD9E65E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F7D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F7D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_extension; </w:t>
      </w:r>
      <w:r w:rsidRPr="00CF7D1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Поле</w:t>
      </w:r>
      <w:r w:rsidRPr="00CF7D1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CF7D1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свойства</w:t>
      </w:r>
      <w:r w:rsidRPr="00CF7D1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extension</w:t>
      </w:r>
    </w:p>
    <w:p w14:paraId="5E67724C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F7D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F7D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_country; </w:t>
      </w:r>
      <w:r w:rsidRPr="00CF7D1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Поле</w:t>
      </w:r>
      <w:r w:rsidRPr="00CF7D1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CF7D1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свойства</w:t>
      </w:r>
      <w:r w:rsidRPr="00CF7D1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country</w:t>
      </w:r>
    </w:p>
    <w:p w14:paraId="4198C69E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D0882A7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F7D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F7D1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Employees</w:t>
      </w: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F7D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employeeID</w:t>
      </w:r>
      <w:proofErr w:type="spellEnd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F7D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lastName</w:t>
      </w:r>
      <w:proofErr w:type="spellEnd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F7D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firstName</w:t>
      </w:r>
      <w:proofErr w:type="spellEnd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F7D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extension, </w:t>
      </w:r>
      <w:r w:rsidRPr="00CF7D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country)</w:t>
      </w:r>
    </w:p>
    <w:p w14:paraId="6A88FFAE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4C5AD33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</w:t>
      </w:r>
      <w:proofErr w:type="spellStart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employeeID</w:t>
      </w:r>
      <w:proofErr w:type="spellEnd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employeeID</w:t>
      </w:r>
      <w:proofErr w:type="spellEnd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E924216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</w:t>
      </w:r>
      <w:proofErr w:type="spellStart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lastName</w:t>
      </w:r>
      <w:proofErr w:type="spellEnd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lastName</w:t>
      </w:r>
      <w:proofErr w:type="spellEnd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BFE278C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</w:t>
      </w:r>
      <w:proofErr w:type="spellStart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firstName</w:t>
      </w:r>
      <w:proofErr w:type="spellEnd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firstName</w:t>
      </w:r>
      <w:proofErr w:type="spellEnd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04012BB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_extension = extension;</w:t>
      </w:r>
    </w:p>
    <w:p w14:paraId="751B66D9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_country = country;</w:t>
      </w:r>
    </w:p>
    <w:p w14:paraId="374587A5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171A5AE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FEDA46D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F7D1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Свойства</w:t>
      </w:r>
    </w:p>
    <w:p w14:paraId="5AC9EDD9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F7D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F7D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employeeID</w:t>
      </w:r>
      <w:proofErr w:type="spellEnd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CF7D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=&gt; _</w:t>
      </w:r>
      <w:proofErr w:type="spellStart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employeeID</w:t>
      </w:r>
      <w:proofErr w:type="spellEnd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CF7D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=&gt; _</w:t>
      </w:r>
      <w:proofErr w:type="spellStart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employeeID</w:t>
      </w:r>
      <w:proofErr w:type="spellEnd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F7D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value</w:t>
      </w: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FB673C7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F7D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F7D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lastName</w:t>
      </w:r>
      <w:proofErr w:type="spellEnd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CF7D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=&gt; _</w:t>
      </w:r>
      <w:proofErr w:type="spellStart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lastName</w:t>
      </w:r>
      <w:proofErr w:type="spellEnd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CF7D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=&gt; _</w:t>
      </w:r>
      <w:proofErr w:type="spellStart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lastName</w:t>
      </w:r>
      <w:proofErr w:type="spellEnd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F7D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value</w:t>
      </w: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58459E1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F7D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F7D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firstName</w:t>
      </w:r>
      <w:proofErr w:type="spellEnd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CF7D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=&gt; _</w:t>
      </w:r>
      <w:proofErr w:type="spellStart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firstName</w:t>
      </w:r>
      <w:proofErr w:type="spellEnd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CF7D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=&gt; _</w:t>
      </w:r>
      <w:proofErr w:type="spellStart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firstName</w:t>
      </w:r>
      <w:proofErr w:type="spellEnd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F7D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value</w:t>
      </w: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178FC9C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F7D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F7D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extension </w:t>
      </w:r>
      <w:proofErr w:type="gramStart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CF7D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=&gt; _extension; </w:t>
      </w:r>
      <w:r w:rsidRPr="00CF7D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=&gt; _extension = </w:t>
      </w:r>
      <w:r w:rsidRPr="00CF7D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value</w:t>
      </w: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97FA76B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F7D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F7D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country </w:t>
      </w:r>
      <w:proofErr w:type="gramStart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CF7D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=&gt; _country; </w:t>
      </w:r>
      <w:r w:rsidRPr="00CF7D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=&gt; _country = </w:t>
      </w:r>
      <w:r w:rsidRPr="00CF7D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value</w:t>
      </w: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14676EE" w14:textId="77777777" w:rsid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74D781B" w14:textId="77777777" w:rsid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2057029" w14:textId="77777777" w:rsid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E393089" w14:textId="6F107046" w:rsidR="00140DE4" w:rsidRPr="00CF7D17" w:rsidRDefault="00140DE4" w:rsidP="00140DE4">
      <w:pPr>
        <w:pStyle w:val="0"/>
        <w:rPr>
          <w:color w:val="111111"/>
          <w:shd w:val="clear" w:color="auto" w:fill="FFFFFF"/>
          <w:lang w:val="en-US"/>
        </w:rPr>
      </w:pPr>
    </w:p>
    <w:p w14:paraId="18AA790E" w14:textId="77777777" w:rsidR="00BC18C0" w:rsidRPr="00CF7D17" w:rsidRDefault="00140DE4" w:rsidP="00BC18C0">
      <w:pPr>
        <w:pStyle w:val="0"/>
        <w:rPr>
          <w:color w:val="111111"/>
          <w:shd w:val="clear" w:color="auto" w:fill="FFFFFF"/>
          <w:lang w:val="en-US"/>
        </w:rPr>
      </w:pPr>
      <w:r>
        <w:rPr>
          <w:color w:val="111111"/>
          <w:shd w:val="clear" w:color="auto" w:fill="FFFFFF"/>
        </w:rPr>
        <w:t>Ниже</w:t>
      </w:r>
      <w:r w:rsidRPr="00CF7D17">
        <w:rPr>
          <w:color w:val="111111"/>
          <w:shd w:val="clear" w:color="auto" w:fill="FFFFFF"/>
          <w:lang w:val="en-US"/>
        </w:rPr>
        <w:t xml:space="preserve"> </w:t>
      </w:r>
      <w:r>
        <w:rPr>
          <w:color w:val="111111"/>
          <w:shd w:val="clear" w:color="auto" w:fill="FFFFFF"/>
        </w:rPr>
        <w:t>представлен</w:t>
      </w:r>
      <w:r w:rsidRPr="00CF7D17">
        <w:rPr>
          <w:color w:val="111111"/>
          <w:shd w:val="clear" w:color="auto" w:fill="FFFFFF"/>
          <w:lang w:val="en-US"/>
        </w:rPr>
        <w:t xml:space="preserve"> </w:t>
      </w:r>
      <w:r>
        <w:rPr>
          <w:color w:val="111111"/>
          <w:shd w:val="clear" w:color="auto" w:fill="FFFFFF"/>
        </w:rPr>
        <w:t>код</w:t>
      </w:r>
      <w:r w:rsidRPr="00CF7D17">
        <w:rPr>
          <w:color w:val="111111"/>
          <w:shd w:val="clear" w:color="auto" w:fill="FFFFFF"/>
          <w:lang w:val="en-US"/>
        </w:rPr>
        <w:t xml:space="preserve"> </w:t>
      </w:r>
      <w:r>
        <w:rPr>
          <w:color w:val="111111"/>
          <w:shd w:val="clear" w:color="auto" w:fill="FFFFFF"/>
        </w:rPr>
        <w:t>класса</w:t>
      </w:r>
      <w:r w:rsidRPr="00CF7D17">
        <w:rPr>
          <w:color w:val="111111"/>
          <w:shd w:val="clear" w:color="auto" w:fill="FFFFFF"/>
          <w:lang w:val="en-US"/>
        </w:rPr>
        <w:t xml:space="preserve"> </w:t>
      </w:r>
      <w:r>
        <w:rPr>
          <w:color w:val="111111"/>
          <w:shd w:val="clear" w:color="auto" w:fill="FFFFFF"/>
          <w:lang w:val="en-US"/>
        </w:rPr>
        <w:t>Form</w:t>
      </w:r>
      <w:r w:rsidRPr="00CF7D17">
        <w:rPr>
          <w:color w:val="111111"/>
          <w:shd w:val="clear" w:color="auto" w:fill="FFFFFF"/>
          <w:lang w:val="en-US"/>
        </w:rPr>
        <w:t>1.</w:t>
      </w:r>
      <w:r>
        <w:rPr>
          <w:color w:val="111111"/>
          <w:shd w:val="clear" w:color="auto" w:fill="FFFFFF"/>
          <w:lang w:val="en-US"/>
        </w:rPr>
        <w:t>cs</w:t>
      </w:r>
      <w:r w:rsidR="00BC18C0" w:rsidRPr="00CF7D17">
        <w:rPr>
          <w:color w:val="111111"/>
          <w:shd w:val="clear" w:color="auto" w:fill="FFFFFF"/>
          <w:lang w:val="en-US"/>
        </w:rPr>
        <w:t xml:space="preserve">, </w:t>
      </w:r>
      <w:r w:rsidR="00BC18C0">
        <w:rPr>
          <w:color w:val="111111"/>
          <w:shd w:val="clear" w:color="auto" w:fill="FFFFFF"/>
        </w:rPr>
        <w:t>который</w:t>
      </w:r>
      <w:r w:rsidR="00BC18C0" w:rsidRPr="00CF7D17">
        <w:rPr>
          <w:color w:val="111111"/>
          <w:shd w:val="clear" w:color="auto" w:fill="FFFFFF"/>
          <w:lang w:val="en-US"/>
        </w:rPr>
        <w:t xml:space="preserve"> </w:t>
      </w:r>
      <w:r w:rsidR="00BC18C0">
        <w:rPr>
          <w:color w:val="111111"/>
          <w:shd w:val="clear" w:color="auto" w:fill="FFFFFF"/>
        </w:rPr>
        <w:t>вызывает</w:t>
      </w:r>
      <w:r w:rsidR="00BC18C0" w:rsidRPr="00CF7D17">
        <w:rPr>
          <w:color w:val="111111"/>
          <w:shd w:val="clear" w:color="auto" w:fill="FFFFFF"/>
          <w:lang w:val="en-US"/>
        </w:rPr>
        <w:t xml:space="preserve"> </w:t>
      </w:r>
      <w:r w:rsidR="00BC18C0">
        <w:rPr>
          <w:color w:val="111111"/>
          <w:shd w:val="clear" w:color="auto" w:fill="FFFFFF"/>
        </w:rPr>
        <w:t>класс</w:t>
      </w:r>
      <w:r w:rsidR="00BC18C0" w:rsidRPr="00CF7D17">
        <w:rPr>
          <w:color w:val="111111"/>
          <w:shd w:val="clear" w:color="auto" w:fill="FFFFFF"/>
          <w:lang w:val="en-US"/>
        </w:rPr>
        <w:t xml:space="preserve"> </w:t>
      </w:r>
      <w:proofErr w:type="spellStart"/>
      <w:r w:rsidR="00BC18C0">
        <w:rPr>
          <w:color w:val="111111"/>
          <w:shd w:val="clear" w:color="auto" w:fill="FFFFFF"/>
          <w:lang w:val="en-US"/>
        </w:rPr>
        <w:t>Employees</w:t>
      </w:r>
      <w:r w:rsidR="00BC18C0" w:rsidRPr="00CF7D17">
        <w:rPr>
          <w:color w:val="111111"/>
          <w:shd w:val="clear" w:color="auto" w:fill="FFFFFF"/>
          <w:lang w:val="en-US"/>
        </w:rPr>
        <w:t>.</w:t>
      </w:r>
      <w:r w:rsidR="00BC18C0">
        <w:rPr>
          <w:color w:val="111111"/>
          <w:shd w:val="clear" w:color="auto" w:fill="FFFFFF"/>
          <w:lang w:val="en-US"/>
        </w:rPr>
        <w:t>cs</w:t>
      </w:r>
      <w:proofErr w:type="spellEnd"/>
      <w:r w:rsidR="00BC18C0" w:rsidRPr="00CF7D17">
        <w:rPr>
          <w:color w:val="111111"/>
          <w:shd w:val="clear" w:color="auto" w:fill="FFFFFF"/>
          <w:lang w:val="en-US"/>
        </w:rPr>
        <w:t xml:space="preserve">, </w:t>
      </w:r>
      <w:r w:rsidR="00BC18C0">
        <w:rPr>
          <w:color w:val="111111"/>
          <w:shd w:val="clear" w:color="auto" w:fill="FFFFFF"/>
        </w:rPr>
        <w:t>содержит</w:t>
      </w:r>
      <w:r w:rsidR="00BC18C0" w:rsidRPr="00CF7D17">
        <w:rPr>
          <w:color w:val="111111"/>
          <w:shd w:val="clear" w:color="auto" w:fill="FFFFFF"/>
          <w:lang w:val="en-US"/>
        </w:rPr>
        <w:t xml:space="preserve"> </w:t>
      </w:r>
      <w:r w:rsidR="00BC18C0">
        <w:rPr>
          <w:color w:val="111111"/>
          <w:shd w:val="clear" w:color="auto" w:fill="FFFFFF"/>
        </w:rPr>
        <w:t>методы</w:t>
      </w:r>
      <w:r w:rsidR="00BC18C0" w:rsidRPr="00CF7D17">
        <w:rPr>
          <w:color w:val="111111"/>
          <w:shd w:val="clear" w:color="auto" w:fill="FFFFFF"/>
          <w:lang w:val="en-US"/>
        </w:rPr>
        <w:t xml:space="preserve"> </w:t>
      </w:r>
      <w:r w:rsidR="00BC18C0">
        <w:rPr>
          <w:color w:val="111111"/>
          <w:shd w:val="clear" w:color="auto" w:fill="FFFFFF"/>
        </w:rPr>
        <w:t>для</w:t>
      </w:r>
      <w:r w:rsidR="00BC18C0" w:rsidRPr="00CF7D17">
        <w:rPr>
          <w:color w:val="111111"/>
          <w:shd w:val="clear" w:color="auto" w:fill="FFFFFF"/>
          <w:lang w:val="en-US"/>
        </w:rPr>
        <w:t>:</w:t>
      </w:r>
    </w:p>
    <w:p w14:paraId="64B02430" w14:textId="47295011" w:rsidR="00140DE4" w:rsidRDefault="00BC18C0" w:rsidP="00BC18C0">
      <w:pPr>
        <w:pStyle w:val="0"/>
        <w:numPr>
          <w:ilvl w:val="0"/>
          <w:numId w:val="39"/>
        </w:numPr>
        <w:rPr>
          <w:color w:val="111111"/>
          <w:shd w:val="clear" w:color="auto" w:fill="FFFFFF"/>
        </w:rPr>
      </w:pPr>
      <w:r>
        <w:rPr>
          <w:color w:val="111111"/>
          <w:shd w:val="clear" w:color="auto" w:fill="FFFFFF"/>
        </w:rPr>
        <w:t>Инициализации формы и её составляющих</w:t>
      </w:r>
    </w:p>
    <w:p w14:paraId="6AEDCD3B" w14:textId="644961D2" w:rsidR="00BC18C0" w:rsidRDefault="00BC18C0" w:rsidP="00BC18C0">
      <w:pPr>
        <w:pStyle w:val="0"/>
        <w:numPr>
          <w:ilvl w:val="0"/>
          <w:numId w:val="39"/>
        </w:numPr>
        <w:rPr>
          <w:color w:val="111111"/>
          <w:shd w:val="clear" w:color="auto" w:fill="FFFFFF"/>
        </w:rPr>
      </w:pPr>
      <w:r>
        <w:rPr>
          <w:color w:val="111111"/>
          <w:shd w:val="clear" w:color="auto" w:fill="FFFFFF"/>
        </w:rPr>
        <w:t>Считывания нажатия кнопки и загрузки данных в форму</w:t>
      </w:r>
    </w:p>
    <w:p w14:paraId="5A4781B1" w14:textId="594F500D" w:rsidR="00BC18C0" w:rsidRDefault="00BC18C0" w:rsidP="00BC18C0">
      <w:pPr>
        <w:pStyle w:val="0"/>
        <w:numPr>
          <w:ilvl w:val="0"/>
          <w:numId w:val="39"/>
        </w:numPr>
        <w:rPr>
          <w:color w:val="111111"/>
          <w:shd w:val="clear" w:color="auto" w:fill="FFFFFF"/>
        </w:rPr>
      </w:pPr>
      <w:r>
        <w:rPr>
          <w:color w:val="111111"/>
          <w:shd w:val="clear" w:color="auto" w:fill="FFFFFF"/>
        </w:rPr>
        <w:t>Обновления графиков при переключении выпадающего списка</w:t>
      </w:r>
    </w:p>
    <w:p w14:paraId="52BEE361" w14:textId="3D0BE848" w:rsidR="00BC18C0" w:rsidRDefault="00BC18C0" w:rsidP="00BC18C0">
      <w:pPr>
        <w:pStyle w:val="0"/>
        <w:numPr>
          <w:ilvl w:val="0"/>
          <w:numId w:val="39"/>
        </w:numPr>
        <w:rPr>
          <w:color w:val="111111"/>
          <w:shd w:val="clear" w:color="auto" w:fill="FFFFFF"/>
        </w:rPr>
      </w:pPr>
      <w:r>
        <w:rPr>
          <w:color w:val="111111"/>
          <w:shd w:val="clear" w:color="auto" w:fill="FFFFFF"/>
        </w:rPr>
        <w:t>Считывания данных из таблицы и преобразование одного из значений</w:t>
      </w:r>
    </w:p>
    <w:p w14:paraId="0CDAD8F8" w14:textId="77777777" w:rsidR="00BC18C0" w:rsidRPr="00BC18C0" w:rsidRDefault="00BC18C0" w:rsidP="00BC18C0">
      <w:pPr>
        <w:pStyle w:val="0"/>
        <w:ind w:firstLine="0"/>
        <w:rPr>
          <w:color w:val="111111"/>
          <w:shd w:val="clear" w:color="auto" w:fill="FFFFFF"/>
        </w:rPr>
      </w:pPr>
    </w:p>
    <w:p w14:paraId="1C855FC7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43B80F96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73AD379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System.Data.SQLite</w:t>
      </w:r>
      <w:proofErr w:type="spellEnd"/>
      <w:proofErr w:type="gramEnd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6CF8499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21ED1E7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System.Windows.Forms</w:t>
      </w:r>
      <w:proofErr w:type="spellEnd"/>
      <w:proofErr w:type="gramEnd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367492F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LiveChartsCore.SkiaSharpView.WinForms</w:t>
      </w:r>
      <w:proofErr w:type="spellEnd"/>
      <w:proofErr w:type="gramEnd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C6F67BD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LiveChartsCore.SkiaSharpView</w:t>
      </w:r>
      <w:proofErr w:type="spellEnd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8EBAB6F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LiveChartsCore</w:t>
      </w:r>
      <w:proofErr w:type="spellEnd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41C78D8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354E729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NorthwindApp</w:t>
      </w:r>
      <w:proofErr w:type="spellEnd"/>
    </w:p>
    <w:p w14:paraId="4B34F0ED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90B968E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F7D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F7D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F7D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F7D1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</w:t>
      </w:r>
      <w:proofErr w:type="gramStart"/>
      <w:r w:rsidRPr="00CF7D1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1</w:t>
      </w: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F7D1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</w:t>
      </w:r>
    </w:p>
    <w:p w14:paraId="5C9B92FC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762BFBD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F7D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F7D1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F7D1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Employees</w:t>
      </w: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employees = </w:t>
      </w:r>
      <w:r w:rsidRPr="00CF7D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F7D1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F7D1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Employees</w:t>
      </w:r>
      <w:proofErr w:type="gramStart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262889C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F7D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F7D1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CartesianChart</w:t>
      </w:r>
      <w:proofErr w:type="spellEnd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chart;</w:t>
      </w:r>
    </w:p>
    <w:p w14:paraId="191F7F13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85AAA6F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F7D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F7D1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Form1</w:t>
      </w: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79494D72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C2D088D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6ADBFB2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SetupChart</w:t>
      </w:r>
      <w:proofErr w:type="spellEnd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29FEB87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C1B680C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2734B36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F7D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F7D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SetupChart</w:t>
      </w:r>
      <w:proofErr w:type="spellEnd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C190898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76B8EFB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chart = </w:t>
      </w:r>
      <w:r w:rsidRPr="00CF7D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F7D1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CartesianChart</w:t>
      </w:r>
      <w:proofErr w:type="spellEnd"/>
    </w:p>
    <w:p w14:paraId="1458EC0F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264A9C2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Dock = </w:t>
      </w:r>
      <w:proofErr w:type="spellStart"/>
      <w:r w:rsidRPr="00CF7D1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DockStyle</w:t>
      </w: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.Fill</w:t>
      </w:r>
      <w:proofErr w:type="spellEnd"/>
    </w:p>
    <w:p w14:paraId="5AD134B1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};</w:t>
      </w:r>
    </w:p>
    <w:p w14:paraId="26DF5381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panelChart.Controls.Add</w:t>
      </w:r>
      <w:proofErr w:type="spellEnd"/>
      <w:proofErr w:type="gramEnd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(chart);</w:t>
      </w:r>
    </w:p>
    <w:p w14:paraId="6093303D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9AE6CBB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38DE9E0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F7D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F7D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Form1_</w:t>
      </w:r>
      <w:proofErr w:type="gramStart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Load(</w:t>
      </w:r>
      <w:proofErr w:type="gramEnd"/>
      <w:r w:rsidRPr="00CF7D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CF7D1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7651E2BB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E740E27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ReloadProducts</w:t>
      </w:r>
      <w:proofErr w:type="spellEnd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54FCF81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1D83977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F216D83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F7D1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Универсальный</w:t>
      </w:r>
      <w:r w:rsidRPr="00CF7D1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метод</w:t>
      </w:r>
      <w:r w:rsidRPr="00CF7D1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фильтрации</w:t>
      </w:r>
    </w:p>
    <w:p w14:paraId="007307EC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F7D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F7D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ApplyCurrentFilter</w:t>
      </w:r>
      <w:proofErr w:type="spellEnd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803873B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A67B981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F7D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(comboBox1.SelectedIndex &lt; 0)</w:t>
      </w:r>
    </w:p>
    <w:p w14:paraId="18444B5A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F0B8C19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System.Diagnostics.</w:t>
      </w:r>
      <w:r w:rsidRPr="00CF7D1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Debug</w:t>
      </w: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proofErr w:type="gramEnd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F7D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F7D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ComboBox</w:t>
      </w:r>
      <w:proofErr w:type="spellEnd"/>
      <w:r w:rsidRPr="00CF7D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</w:t>
      </w:r>
      <w:r w:rsidRPr="00CF7D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имеет</w:t>
      </w:r>
      <w:r w:rsidRPr="00CF7D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выбранного</w:t>
      </w:r>
      <w:r w:rsidRPr="00CF7D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элемента</w:t>
      </w:r>
      <w:r w:rsidRPr="00CF7D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90A4ABC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F7D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AE1FC38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3A95B5BA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C69820E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F7D1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F7D1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Employees</w:t>
      </w: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filteredEmployees</w:t>
      </w:r>
      <w:proofErr w:type="spellEnd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F7D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6AF12A1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56A5F29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F7D1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Выполняем</w:t>
      </w:r>
      <w:r w:rsidRPr="00CF7D1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фильтрацию</w:t>
      </w:r>
    </w:p>
    <w:p w14:paraId="6CD19C55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F7D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(comboBox1.SelectedIndex == 0)</w:t>
      </w:r>
    </w:p>
    <w:p w14:paraId="40674D0F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56040CBE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filteredEmployees</w:t>
      </w:r>
      <w:proofErr w:type="spellEnd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employees.Where</w:t>
      </w:r>
      <w:proofErr w:type="spellEnd"/>
      <w:proofErr w:type="gramEnd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(p =&gt; </w:t>
      </w:r>
      <w:proofErr w:type="spellStart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p.country</w:t>
      </w:r>
      <w:proofErr w:type="spellEnd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CF7D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"USA"</w:t>
      </w: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ToList</w:t>
      </w:r>
      <w:proofErr w:type="spellEnd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7469BC1F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1762EF12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F7D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F7D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(comboBox1.SelectedIndex == 1)</w:t>
      </w:r>
    </w:p>
    <w:p w14:paraId="497A381E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0C7A1AD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filteredEmployees</w:t>
      </w:r>
      <w:proofErr w:type="spellEnd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employees.Where</w:t>
      </w:r>
      <w:proofErr w:type="spellEnd"/>
      <w:proofErr w:type="gramEnd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(p =&gt; </w:t>
      </w:r>
      <w:proofErr w:type="spellStart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p.extension</w:t>
      </w:r>
      <w:proofErr w:type="spellEnd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999).</w:t>
      </w:r>
      <w:proofErr w:type="spellStart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ToList</w:t>
      </w:r>
      <w:proofErr w:type="spellEnd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35924E54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8D3B652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D063E67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F7D1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Обновляем</w:t>
      </w:r>
      <w:r w:rsidRPr="00CF7D1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DataGridView2</w:t>
      </w:r>
    </w:p>
    <w:p w14:paraId="7394F4B8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dataGridView2.DataSource = </w:t>
      </w:r>
      <w:r w:rsidRPr="00CF7D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47D2810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dataGridView2.DataSource = </w:t>
      </w:r>
      <w:proofErr w:type="spellStart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filteredEmployees</w:t>
      </w:r>
      <w:proofErr w:type="spellEnd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076B2F9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4BCC709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CF7D1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Обновляем</w:t>
      </w:r>
      <w:r w:rsidRPr="00CF7D1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график</w:t>
      </w:r>
    </w:p>
    <w:p w14:paraId="792C702B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UpdateChart</w:t>
      </w:r>
      <w:proofErr w:type="spellEnd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filteredEmployees</w:t>
      </w:r>
      <w:proofErr w:type="spellEnd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8D821E6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6994D32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2334C6F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F7D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F7D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comboBox1_</w:t>
      </w:r>
      <w:proofErr w:type="gramStart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SelectedIndexChanged(</w:t>
      </w:r>
      <w:proofErr w:type="gramEnd"/>
      <w:r w:rsidRPr="00CF7D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CF7D1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15080CED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0E4A853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ApplyCurrentFilter</w:t>
      </w:r>
      <w:proofErr w:type="spellEnd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F1A7C41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61D8616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5AD9D82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F7D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F7D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UpdateChart</w:t>
      </w:r>
      <w:proofErr w:type="spellEnd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F7D1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F7D1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Employees</w:t>
      </w: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filteredEmployees</w:t>
      </w:r>
      <w:proofErr w:type="spellEnd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08061CF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8353D62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F7D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filteredEmployees</w:t>
      </w:r>
      <w:proofErr w:type="spellEnd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CF7D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|| </w:t>
      </w:r>
      <w:proofErr w:type="spellStart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filteredEmployees.Count</w:t>
      </w:r>
      <w:proofErr w:type="spellEnd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0)</w:t>
      </w:r>
    </w:p>
    <w:p w14:paraId="6D80A3C1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B170411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chart.Series</w:t>
      </w:r>
      <w:proofErr w:type="spellEnd"/>
      <w:proofErr w:type="gramEnd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F7D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F7D1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ISeries</w:t>
      </w:r>
      <w:proofErr w:type="spellEnd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[0];</w:t>
      </w:r>
    </w:p>
    <w:p w14:paraId="3D04022D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F7D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DD457E1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363C4348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0EDF441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chart.Series</w:t>
      </w:r>
      <w:proofErr w:type="spellEnd"/>
      <w:proofErr w:type="gramEnd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F7D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F7D1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ISeries</w:t>
      </w:r>
      <w:proofErr w:type="spellEnd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</w:t>
      </w:r>
    </w:p>
    <w:p w14:paraId="03C025F4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D7CA7ED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F7D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F7D1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ColumnSeries</w:t>
      </w:r>
      <w:proofErr w:type="spellEnd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F7D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</w:p>
    <w:p w14:paraId="32432855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556F1AD2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Values = </w:t>
      </w:r>
      <w:proofErr w:type="spellStart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filteredEmployees.Select</w:t>
      </w:r>
      <w:proofErr w:type="spellEnd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(p =&gt; </w:t>
      </w:r>
      <w:proofErr w:type="spellStart"/>
      <w:proofErr w:type="gramStart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p.extension</w:t>
      </w:r>
      <w:proofErr w:type="spellEnd"/>
      <w:proofErr w:type="gramEnd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ToArray</w:t>
      </w:r>
      <w:proofErr w:type="spellEnd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(),</w:t>
      </w:r>
    </w:p>
    <w:p w14:paraId="2264D13E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Name = </w:t>
      </w:r>
      <w:r w:rsidRPr="00CF7D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"Extension 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значение</w:t>
      </w:r>
      <w:r w:rsidRPr="00CF7D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больше</w:t>
      </w:r>
      <w:r w:rsidRPr="00CF7D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999)"</w:t>
      </w:r>
    </w:p>
    <w:p w14:paraId="10BC0108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17804AA7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};</w:t>
      </w:r>
    </w:p>
    <w:p w14:paraId="2FBCABBB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414EE36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chart.XAxes</w:t>
      </w:r>
      <w:proofErr w:type="spellEnd"/>
      <w:proofErr w:type="gramEnd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F7D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</w:t>
      </w:r>
    </w:p>
    <w:p w14:paraId="6203802E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B595A93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F7D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F7D1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Axis</w:t>
      </w:r>
    </w:p>
    <w:p w14:paraId="6DF48886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592675B0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Labels = </w:t>
      </w:r>
      <w:proofErr w:type="spellStart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filteredEmployees.Select</w:t>
      </w:r>
      <w:proofErr w:type="spellEnd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(p =&gt; </w:t>
      </w:r>
      <w:proofErr w:type="spellStart"/>
      <w:proofErr w:type="gramStart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p.lastName</w:t>
      </w:r>
      <w:proofErr w:type="spellEnd"/>
      <w:proofErr w:type="gramEnd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ToArray</w:t>
      </w:r>
      <w:proofErr w:type="spellEnd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337DC844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7B789EAF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};</w:t>
      </w:r>
    </w:p>
    <w:p w14:paraId="5D6C9270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93ABE10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System.Diagnostics.</w:t>
      </w:r>
      <w:r w:rsidRPr="00CF7D1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Debug</w:t>
      </w: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proofErr w:type="gramEnd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F7D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График</w:t>
      </w:r>
      <w:r w:rsidRPr="00CF7D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обновлён</w:t>
      </w:r>
      <w:r w:rsidRPr="00CF7D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D9A2A74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E5B7849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62261B0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F7D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F7D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btnAddEmployees_</w:t>
      </w:r>
      <w:proofErr w:type="gramStart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Click</w:t>
      </w:r>
      <w:proofErr w:type="spellEnd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F7D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CF7D1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700A5641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79BFA17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ReloadProducts</w:t>
      </w:r>
      <w:proofErr w:type="spellEnd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5D63593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ApplyCurrentFilter</w:t>
      </w:r>
      <w:proofErr w:type="spellEnd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5D20D7C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65C3A04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B2AA1D7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F7D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F7D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ReloadProducts</w:t>
      </w:r>
      <w:proofErr w:type="spellEnd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D8F8EA5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7602C1A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employees.Clear</w:t>
      </w:r>
      <w:proofErr w:type="spellEnd"/>
      <w:proofErr w:type="gramEnd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4F88CB52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DECD584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F7D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F7D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connection = </w:t>
      </w:r>
      <w:r w:rsidRPr="00CF7D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F7D1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SQLiteConnection</w:t>
      </w:r>
      <w:proofErr w:type="spellEnd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F7D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"Data Source=</w:t>
      </w:r>
      <w:proofErr w:type="spellStart"/>
      <w:r w:rsidRPr="00CF7D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northwind.db;Version</w:t>
      </w:r>
      <w:proofErr w:type="spellEnd"/>
      <w:r w:rsidRPr="00CF7D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=3;"</w:t>
      </w: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14:paraId="11C802CC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11FF76B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connection.Open</w:t>
      </w:r>
      <w:proofErr w:type="spellEnd"/>
      <w:proofErr w:type="gramEnd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02639D44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F7D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command = </w:t>
      </w:r>
      <w:r w:rsidRPr="00CF7D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F7D1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SQLiteCommand</w:t>
      </w:r>
      <w:proofErr w:type="spellEnd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F7D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"SELECT </w:t>
      </w:r>
      <w:proofErr w:type="spellStart"/>
      <w:r w:rsidRPr="00CF7D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EmployeeID</w:t>
      </w:r>
      <w:proofErr w:type="spellEnd"/>
      <w:r w:rsidRPr="00CF7D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</w:t>
      </w:r>
      <w:proofErr w:type="spellStart"/>
      <w:r w:rsidRPr="00CF7D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LastName</w:t>
      </w:r>
      <w:proofErr w:type="spellEnd"/>
      <w:r w:rsidRPr="00CF7D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, FirstName, Extension, Country FROM Employees"</w:t>
      </w: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connection);</w:t>
      </w:r>
    </w:p>
    <w:p w14:paraId="4294E191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49E436E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F7D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F7D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reader = </w:t>
      </w:r>
      <w:proofErr w:type="spellStart"/>
      <w:proofErr w:type="gramStart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command.ExecuteReader</w:t>
      </w:r>
      <w:proofErr w:type="spellEnd"/>
      <w:proofErr w:type="gramEnd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</w:t>
      </w:r>
    </w:p>
    <w:p w14:paraId="268DB5F1" w14:textId="77777777" w:rsid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589B65E" w14:textId="77777777" w:rsid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reader.Read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</w:t>
      </w:r>
    </w:p>
    <w:p w14:paraId="2F26097E" w14:textId="77777777" w:rsid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{</w:t>
      </w:r>
    </w:p>
    <w:p w14:paraId="6146FC57" w14:textId="77777777" w:rsid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Чтение данных через свойства</w:t>
      </w:r>
    </w:p>
    <w:p w14:paraId="7B4B8013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 w:rsidRPr="00CF7D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employeeID</w:t>
      </w:r>
      <w:proofErr w:type="spellEnd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reader.GetInt</w:t>
      </w:r>
      <w:proofErr w:type="gramEnd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32(0);</w:t>
      </w:r>
    </w:p>
    <w:p w14:paraId="1A7D5D61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F7D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lastName</w:t>
      </w:r>
      <w:proofErr w:type="spellEnd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reader.GetString</w:t>
      </w:r>
      <w:proofErr w:type="spellEnd"/>
      <w:proofErr w:type="gramEnd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(1);</w:t>
      </w:r>
    </w:p>
    <w:p w14:paraId="56740B1C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F7D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firstName</w:t>
      </w:r>
      <w:proofErr w:type="spellEnd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reader.GetString</w:t>
      </w:r>
      <w:proofErr w:type="spellEnd"/>
      <w:proofErr w:type="gramEnd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(2);</w:t>
      </w:r>
    </w:p>
    <w:p w14:paraId="3CDB05D7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97BECB0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F7D1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Преобразование</w:t>
      </w:r>
      <w:r w:rsidRPr="00CF7D1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текста</w:t>
      </w:r>
      <w:r w:rsidRPr="00CF7D1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из</w:t>
      </w:r>
      <w:r w:rsidRPr="00CF7D1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Extension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</w:t>
      </w:r>
      <w:r w:rsidRPr="00CF7D1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int</w:t>
      </w:r>
    </w:p>
    <w:p w14:paraId="6233DEC6" w14:textId="77777777" w:rsid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extension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</w:t>
      </w:r>
    </w:p>
    <w:p w14:paraId="7AF62CAA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        </w:t>
      </w:r>
      <w:r w:rsidRPr="00CF7D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CF7D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proofErr w:type="spellEnd"/>
      <w:proofErr w:type="gramEnd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reader.GetString</w:t>
      </w:r>
      <w:proofErr w:type="spellEnd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(3), </w:t>
      </w:r>
      <w:r w:rsidRPr="00CF7D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F7D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parsedExtension</w:t>
      </w:r>
      <w:proofErr w:type="spellEnd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14:paraId="511C74B0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14:paraId="4BB55263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extension = </w:t>
      </w:r>
      <w:proofErr w:type="spellStart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parsedExtension</w:t>
      </w:r>
      <w:proofErr w:type="spellEnd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62680A0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14:paraId="0E2139BE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BB0E9AB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F7D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country = </w:t>
      </w:r>
      <w:proofErr w:type="spellStart"/>
      <w:proofErr w:type="gramStart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reader.GetString</w:t>
      </w:r>
      <w:proofErr w:type="spellEnd"/>
      <w:proofErr w:type="gramEnd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(4);</w:t>
      </w:r>
    </w:p>
    <w:p w14:paraId="3D010F13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CAC3074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F7D1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Добавление</w:t>
      </w:r>
      <w:r w:rsidRPr="00CF7D1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сотрудника</w:t>
      </w:r>
      <w:r w:rsidRPr="00CF7D1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</w:t>
      </w:r>
      <w:r w:rsidRPr="00CF7D1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список</w:t>
      </w:r>
    </w:p>
    <w:p w14:paraId="24CBC934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employees.Add</w:t>
      </w:r>
      <w:proofErr w:type="spellEnd"/>
      <w:proofErr w:type="gramEnd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F7D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F7D1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Employees</w:t>
      </w: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employeeID</w:t>
      </w:r>
      <w:proofErr w:type="spellEnd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lastName</w:t>
      </w:r>
      <w:proofErr w:type="spellEnd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firstName</w:t>
      </w:r>
      <w:proofErr w:type="spellEnd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extension, country));</w:t>
      </w:r>
    </w:p>
    <w:p w14:paraId="38F29B7E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4E44152D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24ED4879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3E021DBA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23B4541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F7D1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Обновляем</w:t>
      </w:r>
      <w:r w:rsidRPr="00CF7D1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DataGridView1</w:t>
      </w:r>
    </w:p>
    <w:p w14:paraId="66DCC2E6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dataGridView1.DataSource = </w:t>
      </w:r>
      <w:r w:rsidRPr="00CF7D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E2DEE29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dataGridView1.DataSource = employees</w:t>
      </w:r>
    </w:p>
    <w:p w14:paraId="0316775C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.Select</w:t>
      </w:r>
      <w:proofErr w:type="gramEnd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(e =&gt; </w:t>
      </w:r>
      <w:r w:rsidRPr="00CF7D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</w:p>
    <w:p w14:paraId="0FEDBD72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2E897AA9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ID = </w:t>
      </w:r>
      <w:proofErr w:type="spellStart"/>
      <w:proofErr w:type="gramStart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e.employeeID</w:t>
      </w:r>
      <w:proofErr w:type="spellEnd"/>
      <w:proofErr w:type="gramEnd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6B33715F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Фамилия</w:t>
      </w: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e.lastName</w:t>
      </w:r>
      <w:proofErr w:type="spellEnd"/>
      <w:proofErr w:type="gramEnd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2F912A65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Имя</w:t>
      </w: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e.firstName</w:t>
      </w:r>
      <w:proofErr w:type="spellEnd"/>
      <w:proofErr w:type="gramEnd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6F143948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Extension = </w:t>
      </w:r>
      <w:proofErr w:type="spellStart"/>
      <w:proofErr w:type="gramStart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e.extension</w:t>
      </w:r>
      <w:proofErr w:type="spellEnd"/>
      <w:proofErr w:type="gramEnd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75E68221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Страна</w:t>
      </w: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e.country</w:t>
      </w:r>
      <w:proofErr w:type="spellEnd"/>
      <w:proofErr w:type="gramEnd"/>
    </w:p>
    <w:p w14:paraId="271B194F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  <w:proofErr w:type="gramStart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ToList</w:t>
      </w:r>
      <w:proofErr w:type="spellEnd"/>
      <w:proofErr w:type="gramEnd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55A6C623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A0C0FC4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F7D1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Обновляем</w:t>
      </w:r>
      <w:r w:rsidRPr="00CF7D1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CF7D1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ComboBox</w:t>
      </w:r>
      <w:proofErr w:type="spellEnd"/>
    </w:p>
    <w:p w14:paraId="3BC5D75A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comboBox1.Items.Clear</w:t>
      </w:r>
      <w:proofErr w:type="gramEnd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2FE368FE" w14:textId="77777777" w:rsidR="00CF7D17" w:rsidRP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comboBox1.Items.Add</w:t>
      </w:r>
      <w:proofErr w:type="gramEnd"/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F7D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Работники</w:t>
      </w:r>
      <w:r w:rsidRPr="00CF7D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из</w:t>
      </w:r>
      <w:r w:rsidRPr="00CF7D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USA"</w:t>
      </w: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23FB52F" w14:textId="77777777" w:rsid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F7D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comboBox1.Items.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Extension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&gt; 999"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116AEE8" w14:textId="77777777" w:rsid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E40C428" w14:textId="77777777" w:rsid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Устанавливаем первый элемент и применяем фильтрацию</w:t>
      </w:r>
    </w:p>
    <w:p w14:paraId="15B2367C" w14:textId="77777777" w:rsid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comboBox1.SelectedIndex = 0;</w:t>
      </w:r>
    </w:p>
    <w:p w14:paraId="70E0E193" w14:textId="77777777" w:rsid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ApplyCurrentFilter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E3ABCE2" w14:textId="77777777" w:rsid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E6D2D4D" w14:textId="77777777" w:rsid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D6FBEE9" w14:textId="77777777" w:rsidR="00CF7D17" w:rsidRDefault="00CF7D17" w:rsidP="00CF7D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FA455E2" w14:textId="77777777" w:rsidR="004961FB" w:rsidRPr="00BC18C0" w:rsidRDefault="004961FB" w:rsidP="004961FB">
      <w:pPr>
        <w:pStyle w:val="0"/>
        <w:rPr>
          <w:b/>
          <w:bCs/>
          <w:lang w:val="en-US"/>
        </w:rPr>
      </w:pPr>
    </w:p>
    <w:p w14:paraId="2FAD333A" w14:textId="3FEE9618" w:rsidR="004961FB" w:rsidRDefault="00BC18C0" w:rsidP="004961FB">
      <w:pPr>
        <w:pStyle w:val="0"/>
        <w:ind w:firstLine="0"/>
        <w:rPr>
          <w:b/>
          <w:bCs/>
        </w:rPr>
      </w:pPr>
      <w:r w:rsidRPr="00BC18C0">
        <w:rPr>
          <w:b/>
          <w:bCs/>
        </w:rPr>
        <w:t>Тестирование</w:t>
      </w:r>
      <w:r w:rsidRPr="00BC18C0">
        <w:rPr>
          <w:b/>
          <w:bCs/>
          <w:lang w:val="en-US"/>
        </w:rPr>
        <w:t xml:space="preserve"> </w:t>
      </w:r>
      <w:r w:rsidRPr="00BC18C0">
        <w:rPr>
          <w:b/>
          <w:bCs/>
        </w:rPr>
        <w:t>решения</w:t>
      </w:r>
    </w:p>
    <w:p w14:paraId="3F00E2B2" w14:textId="77777777" w:rsidR="00BC18C0" w:rsidRDefault="00BC18C0" w:rsidP="004961FB">
      <w:pPr>
        <w:pStyle w:val="0"/>
        <w:ind w:firstLine="0"/>
        <w:rPr>
          <w:b/>
          <w:bCs/>
        </w:rPr>
      </w:pPr>
    </w:p>
    <w:p w14:paraId="302FA5C3" w14:textId="77777777" w:rsidR="00BC18C0" w:rsidRDefault="00BC18C0" w:rsidP="00BC18C0">
      <w:pPr>
        <w:pStyle w:val="41"/>
      </w:pPr>
      <w:r>
        <w:rPr>
          <w:noProof/>
        </w:rPr>
        <w:drawing>
          <wp:inline distT="0" distB="0" distL="0" distR="0" wp14:anchorId="73DC15B3" wp14:editId="433AC043">
            <wp:extent cx="5940425" cy="28759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471D1" w14:textId="26292500" w:rsidR="00BC18C0" w:rsidRDefault="00BC18C0" w:rsidP="00BC18C0">
      <w:pPr>
        <w:pStyle w:val="41"/>
      </w:pPr>
      <w:r>
        <w:lastRenderedPageBreak/>
        <w:t xml:space="preserve">Рисунок </w:t>
      </w:r>
      <w:r w:rsidR="00144718">
        <w:fldChar w:fldCharType="begin"/>
      </w:r>
      <w:r w:rsidR="00144718">
        <w:instrText xml:space="preserve"> SEQ Figure \* ARABIC </w:instrText>
      </w:r>
      <w:r w:rsidR="00144718">
        <w:fldChar w:fldCharType="separate"/>
      </w:r>
      <w:r>
        <w:rPr>
          <w:noProof/>
        </w:rPr>
        <w:t>1</w:t>
      </w:r>
      <w:r w:rsidR="00144718">
        <w:rPr>
          <w:noProof/>
        </w:rPr>
        <w:fldChar w:fldCharType="end"/>
      </w:r>
      <w:r>
        <w:t xml:space="preserve"> – Запущенная форма</w:t>
      </w:r>
    </w:p>
    <w:p w14:paraId="1B247493" w14:textId="42DF56F7" w:rsidR="00BC18C0" w:rsidRDefault="00BC18C0" w:rsidP="00BC18C0">
      <w:pPr>
        <w:pStyle w:val="41"/>
      </w:pPr>
    </w:p>
    <w:p w14:paraId="0D182371" w14:textId="0667123B" w:rsidR="00BC18C0" w:rsidRDefault="00BC18C0" w:rsidP="00BC18C0">
      <w:pPr>
        <w:pStyle w:val="22"/>
        <w:ind w:firstLine="0"/>
      </w:pPr>
      <w:bookmarkStart w:id="2" w:name="_Toc185368592"/>
      <w:r>
        <w:t>Заключение</w:t>
      </w:r>
      <w:bookmarkEnd w:id="2"/>
    </w:p>
    <w:p w14:paraId="1EE00481" w14:textId="0A03D454" w:rsidR="00BC18C0" w:rsidRDefault="00BC18C0" w:rsidP="00BC18C0">
      <w:pPr>
        <w:pStyle w:val="0"/>
      </w:pPr>
      <w:r>
        <w:t xml:space="preserve">В ходе работы было создано решение из шаблона </w:t>
      </w:r>
      <w:r>
        <w:rPr>
          <w:lang w:val="en-US"/>
        </w:rPr>
        <w:t>Windows</w:t>
      </w:r>
      <w:r w:rsidRPr="006A7B94">
        <w:t xml:space="preserve"> </w:t>
      </w:r>
      <w:r>
        <w:rPr>
          <w:lang w:val="en-US"/>
        </w:rPr>
        <w:t>Forms</w:t>
      </w:r>
      <w:r>
        <w:t>, которое может составлять связанные списки, выбирая заданные столбцы из базы данных. После чего показывать эти списки в виде таблиц и визуализировать данные через диаграмму.</w:t>
      </w:r>
    </w:p>
    <w:p w14:paraId="4FF562F8" w14:textId="4CD1F83C" w:rsidR="00BC18C0" w:rsidRDefault="00024B79" w:rsidP="00BC18C0">
      <w:pPr>
        <w:pStyle w:val="0"/>
      </w:pPr>
      <w:r>
        <w:t xml:space="preserve">Были получены навыки создания методов и массивов, использования </w:t>
      </w:r>
      <w:r>
        <w:rPr>
          <w:lang w:val="en-US"/>
        </w:rPr>
        <w:t>Visual</w:t>
      </w:r>
      <w:r w:rsidRPr="00024B79">
        <w:t xml:space="preserve"> </w:t>
      </w:r>
      <w:r>
        <w:rPr>
          <w:lang w:val="en-US"/>
        </w:rPr>
        <w:t>Studio</w:t>
      </w:r>
      <w:r>
        <w:t xml:space="preserve"> и подключения к обозревателю кода пакетов.</w:t>
      </w:r>
    </w:p>
    <w:p w14:paraId="2E2CE945" w14:textId="77777777" w:rsidR="00024B79" w:rsidRDefault="00024B79" w:rsidP="00BC18C0">
      <w:pPr>
        <w:pStyle w:val="0"/>
      </w:pPr>
    </w:p>
    <w:p w14:paraId="30307FC0" w14:textId="6B8C2E25" w:rsidR="00024B79" w:rsidRDefault="00024B79" w:rsidP="00024B79">
      <w:pPr>
        <w:pStyle w:val="22"/>
        <w:ind w:firstLine="0"/>
      </w:pPr>
      <w:bookmarkStart w:id="3" w:name="_Toc185368593"/>
      <w:r>
        <w:t>Использованные источники</w:t>
      </w:r>
      <w:bookmarkEnd w:id="3"/>
    </w:p>
    <w:p w14:paraId="7BD336DA" w14:textId="16BFFB11" w:rsidR="00024B79" w:rsidRPr="00024B79" w:rsidRDefault="00024B79" w:rsidP="00024B79">
      <w:pPr>
        <w:pStyle w:val="0"/>
        <w:numPr>
          <w:ilvl w:val="0"/>
          <w:numId w:val="40"/>
        </w:numPr>
        <w:rPr>
          <w:lang w:val="en-US"/>
        </w:rPr>
      </w:pPr>
      <w:r>
        <w:rPr>
          <w:lang w:val="en-US"/>
        </w:rPr>
        <w:t>ChatGpt</w:t>
      </w:r>
    </w:p>
    <w:p w14:paraId="3B3323D2" w14:textId="77777777" w:rsidR="00BC18C0" w:rsidRPr="00BC18C0" w:rsidRDefault="00BC18C0" w:rsidP="00024B79">
      <w:pPr>
        <w:pStyle w:val="0"/>
        <w:ind w:firstLine="0"/>
      </w:pPr>
    </w:p>
    <w:p w14:paraId="7E6B0898" w14:textId="77777777" w:rsidR="004961FB" w:rsidRPr="00BC18C0" w:rsidRDefault="004961FB" w:rsidP="004961FB">
      <w:pPr>
        <w:pStyle w:val="22"/>
        <w:ind w:firstLine="0"/>
      </w:pPr>
    </w:p>
    <w:p w14:paraId="1C2FE01C" w14:textId="497CC64B" w:rsidR="002D5B13" w:rsidRPr="00BC18C0" w:rsidRDefault="002D5B13" w:rsidP="004961FB">
      <w:pPr>
        <w:pStyle w:val="0"/>
      </w:pPr>
    </w:p>
    <w:p w14:paraId="73B55DEC" w14:textId="77777777" w:rsidR="000D05BB" w:rsidRPr="00BC18C0" w:rsidRDefault="000D05BB" w:rsidP="002D5B13"/>
    <w:sectPr w:rsidR="000D05BB" w:rsidRPr="00BC18C0">
      <w:footerReference w:type="default" r:id="rId10"/>
      <w:pgSz w:w="11906" w:h="16838"/>
      <w:pgMar w:top="1134" w:right="850" w:bottom="1134" w:left="1701" w:header="708" w:footer="708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F7401" w14:textId="77777777" w:rsidR="00144718" w:rsidRDefault="00144718">
      <w:pPr>
        <w:spacing w:line="240" w:lineRule="auto"/>
      </w:pPr>
      <w:r>
        <w:separator/>
      </w:r>
    </w:p>
  </w:endnote>
  <w:endnote w:type="continuationSeparator" w:id="0">
    <w:p w14:paraId="51505EB7" w14:textId="77777777" w:rsidR="00144718" w:rsidRDefault="00144718">
      <w:pPr>
        <w:spacing w:line="240" w:lineRule="auto"/>
      </w:pPr>
      <w:r>
        <w:continuationSeparator/>
      </w:r>
    </w:p>
  </w:endnote>
  <w:endnote w:type="continuationNotice" w:id="1">
    <w:p w14:paraId="438FCC99" w14:textId="77777777" w:rsidR="00144718" w:rsidRDefault="0014471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5177938"/>
      <w:docPartObj>
        <w:docPartGallery w:val="Page Numbers (Bottom of Page)"/>
        <w:docPartUnique/>
      </w:docPartObj>
    </w:sdtPr>
    <w:sdtEndPr>
      <w:rPr>
        <w:rStyle w:val="afb"/>
      </w:rPr>
    </w:sdtEndPr>
    <w:sdtContent>
      <w:p w14:paraId="1B7ED42A" w14:textId="77777777" w:rsidR="002D5B13" w:rsidRPr="00CF150A" w:rsidRDefault="002D5B13" w:rsidP="004B6FD4">
        <w:pPr>
          <w:jc w:val="center"/>
          <w:rPr>
            <w:rStyle w:val="afb"/>
          </w:rPr>
        </w:pPr>
        <w:r w:rsidRPr="00CF150A">
          <w:rPr>
            <w:rStyle w:val="afb"/>
          </w:rPr>
          <w:fldChar w:fldCharType="begin"/>
        </w:r>
        <w:r w:rsidRPr="00CF150A">
          <w:rPr>
            <w:rStyle w:val="afb"/>
          </w:rPr>
          <w:instrText>PAGE   \* MERGEFORMAT</w:instrText>
        </w:r>
        <w:r w:rsidRPr="00CF150A">
          <w:rPr>
            <w:rStyle w:val="afb"/>
          </w:rPr>
          <w:fldChar w:fldCharType="separate"/>
        </w:r>
        <w:r w:rsidRPr="00CF150A">
          <w:rPr>
            <w:rStyle w:val="afb"/>
          </w:rPr>
          <w:t>2</w:t>
        </w:r>
        <w:r w:rsidRPr="00CF150A">
          <w:rPr>
            <w:rStyle w:val="afb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5304667"/>
      <w:docPartObj>
        <w:docPartGallery w:val="Page Numbers (Bottom of Page)"/>
        <w:docPartUnique/>
      </w:docPartObj>
    </w:sdtPr>
    <w:sdtEndPr>
      <w:rPr>
        <w:rStyle w:val="afb"/>
      </w:rPr>
    </w:sdtEndPr>
    <w:sdtContent>
      <w:p w14:paraId="27B099E9" w14:textId="77777777" w:rsidR="00020532" w:rsidRPr="00CF150A" w:rsidRDefault="00020532" w:rsidP="004B6FD4">
        <w:pPr>
          <w:jc w:val="center"/>
          <w:rPr>
            <w:rStyle w:val="afb"/>
          </w:rPr>
        </w:pPr>
        <w:r w:rsidRPr="00CF150A">
          <w:rPr>
            <w:rStyle w:val="afb"/>
          </w:rPr>
          <w:fldChar w:fldCharType="begin"/>
        </w:r>
        <w:r w:rsidRPr="00CF150A">
          <w:rPr>
            <w:rStyle w:val="afb"/>
          </w:rPr>
          <w:instrText>PAGE   \* MERGEFORMAT</w:instrText>
        </w:r>
        <w:r w:rsidRPr="00CF150A">
          <w:rPr>
            <w:rStyle w:val="afb"/>
          </w:rPr>
          <w:fldChar w:fldCharType="separate"/>
        </w:r>
        <w:r w:rsidRPr="00CF150A">
          <w:rPr>
            <w:rStyle w:val="afb"/>
          </w:rPr>
          <w:t>2</w:t>
        </w:r>
        <w:r w:rsidRPr="00CF150A">
          <w:rPr>
            <w:rStyle w:val="af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363A0" w14:textId="77777777" w:rsidR="00144718" w:rsidRDefault="00144718">
      <w:pPr>
        <w:spacing w:line="240" w:lineRule="auto"/>
      </w:pPr>
      <w:r>
        <w:separator/>
      </w:r>
    </w:p>
  </w:footnote>
  <w:footnote w:type="continuationSeparator" w:id="0">
    <w:p w14:paraId="1EF9DC31" w14:textId="77777777" w:rsidR="00144718" w:rsidRDefault="00144718">
      <w:pPr>
        <w:spacing w:line="240" w:lineRule="auto"/>
      </w:pPr>
      <w:r>
        <w:continuationSeparator/>
      </w:r>
    </w:p>
  </w:footnote>
  <w:footnote w:type="continuationNotice" w:id="1">
    <w:p w14:paraId="586492EC" w14:textId="77777777" w:rsidR="00144718" w:rsidRDefault="00144718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927FF"/>
    <w:multiLevelType w:val="multilevel"/>
    <w:tmpl w:val="4494567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1" w15:restartNumberingAfterBreak="0">
    <w:nsid w:val="060106C0"/>
    <w:multiLevelType w:val="hybridMultilevel"/>
    <w:tmpl w:val="66569198"/>
    <w:lvl w:ilvl="0" w:tplc="1C7654C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7357E"/>
    <w:multiLevelType w:val="hybridMultilevel"/>
    <w:tmpl w:val="47EA51F2"/>
    <w:lvl w:ilvl="0" w:tplc="412EEF90">
      <w:start w:val="1"/>
      <w:numFmt w:val="bullet"/>
      <w:pStyle w:val="a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7740A"/>
    <w:multiLevelType w:val="hybridMultilevel"/>
    <w:tmpl w:val="04EC28AC"/>
    <w:lvl w:ilvl="0" w:tplc="C7E8A04E">
      <w:start w:val="1"/>
      <w:numFmt w:val="bullet"/>
      <w:lvlText w:val="–"/>
      <w:lvlJc w:val="left"/>
      <w:pPr>
        <w:ind w:left="1068" w:hanging="360"/>
      </w:pPr>
      <w:rPr>
        <w:rFonts w:ascii="Times" w:hAnsi="Time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E516A5F"/>
    <w:multiLevelType w:val="hybridMultilevel"/>
    <w:tmpl w:val="7FCC3B4C"/>
    <w:lvl w:ilvl="0" w:tplc="245EA8E2">
      <w:start w:val="5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7010F6"/>
    <w:multiLevelType w:val="hybridMultilevel"/>
    <w:tmpl w:val="D6365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201CB1"/>
    <w:multiLevelType w:val="hybridMultilevel"/>
    <w:tmpl w:val="5978DE98"/>
    <w:lvl w:ilvl="0" w:tplc="0F28E236">
      <w:start w:val="1"/>
      <w:numFmt w:val="decimal"/>
      <w:lvlText w:val="%1)"/>
      <w:lvlJc w:val="left"/>
      <w:pPr>
        <w:ind w:left="1429" w:hanging="360"/>
      </w:pPr>
      <w:rPr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2627B12"/>
    <w:multiLevelType w:val="hybridMultilevel"/>
    <w:tmpl w:val="60A8AC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4941336"/>
    <w:multiLevelType w:val="hybridMultilevel"/>
    <w:tmpl w:val="6186AD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5D52E14"/>
    <w:multiLevelType w:val="hybridMultilevel"/>
    <w:tmpl w:val="3D402872"/>
    <w:lvl w:ilvl="0" w:tplc="1A4880C0">
      <w:start w:val="1"/>
      <w:numFmt w:val="decimal"/>
      <w:pStyle w:val="a0"/>
      <w:lvlText w:val="%1.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623F75"/>
    <w:multiLevelType w:val="hybridMultilevel"/>
    <w:tmpl w:val="B35C62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AB0821"/>
    <w:multiLevelType w:val="hybridMultilevel"/>
    <w:tmpl w:val="F5DCBE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053274"/>
    <w:multiLevelType w:val="hybridMultilevel"/>
    <w:tmpl w:val="A0BAB252"/>
    <w:lvl w:ilvl="0" w:tplc="1C7654C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1F299C"/>
    <w:multiLevelType w:val="hybridMultilevel"/>
    <w:tmpl w:val="F228B0E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2EB2437"/>
    <w:multiLevelType w:val="hybridMultilevel"/>
    <w:tmpl w:val="33A25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A4081A"/>
    <w:multiLevelType w:val="hybridMultilevel"/>
    <w:tmpl w:val="1ED88F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7ED1600"/>
    <w:multiLevelType w:val="hybridMultilevel"/>
    <w:tmpl w:val="719013C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8593735"/>
    <w:multiLevelType w:val="multilevel"/>
    <w:tmpl w:val="47DE9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EC5627"/>
    <w:multiLevelType w:val="hybridMultilevel"/>
    <w:tmpl w:val="C0842396"/>
    <w:lvl w:ilvl="0" w:tplc="C7E8A04E">
      <w:start w:val="1"/>
      <w:numFmt w:val="bullet"/>
      <w:lvlText w:val="–"/>
      <w:lvlJc w:val="left"/>
      <w:pPr>
        <w:ind w:left="1068" w:hanging="360"/>
      </w:pPr>
      <w:rPr>
        <w:rFonts w:ascii="Times" w:hAnsi="Time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4A167037"/>
    <w:multiLevelType w:val="multilevel"/>
    <w:tmpl w:val="EDB6137A"/>
    <w:lvl w:ilvl="0">
      <w:start w:val="1"/>
      <w:numFmt w:val="decimal"/>
      <w:pStyle w:val="a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pStyle w:val="4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20" w15:restartNumberingAfterBreak="0">
    <w:nsid w:val="4AAC6A41"/>
    <w:multiLevelType w:val="hybridMultilevel"/>
    <w:tmpl w:val="1C8A21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C342402"/>
    <w:multiLevelType w:val="hybridMultilevel"/>
    <w:tmpl w:val="34B42CF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6217719"/>
    <w:multiLevelType w:val="multilevel"/>
    <w:tmpl w:val="0728F57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  <w:sz w:val="28"/>
        <w:szCs w:val="24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  <w:b/>
        <w:bCs/>
        <w:sz w:val="28"/>
        <w:szCs w:val="40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  <w:b w:val="0"/>
      </w:rPr>
    </w:lvl>
  </w:abstractNum>
  <w:abstractNum w:abstractNumId="23" w15:restartNumberingAfterBreak="0">
    <w:nsid w:val="5E8B3E66"/>
    <w:multiLevelType w:val="multilevel"/>
    <w:tmpl w:val="0A8E6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956B3B"/>
    <w:multiLevelType w:val="hybridMultilevel"/>
    <w:tmpl w:val="2D3CE3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1B2200"/>
    <w:multiLevelType w:val="hybridMultilevel"/>
    <w:tmpl w:val="EDF2E926"/>
    <w:lvl w:ilvl="0" w:tplc="B6C41AFE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987285D"/>
    <w:multiLevelType w:val="multilevel"/>
    <w:tmpl w:val="740C5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C577F3"/>
    <w:multiLevelType w:val="hybridMultilevel"/>
    <w:tmpl w:val="9980671A"/>
    <w:lvl w:ilvl="0" w:tplc="DBE6B110">
      <w:start w:val="1"/>
      <w:numFmt w:val="bullet"/>
      <w:pStyle w:val="3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F333AD"/>
    <w:multiLevelType w:val="multilevel"/>
    <w:tmpl w:val="887213DC"/>
    <w:lvl w:ilvl="0">
      <w:start w:val="1"/>
      <w:numFmt w:val="decimal"/>
      <w:pStyle w:val="1"/>
      <w:suff w:val="space"/>
      <w:lvlText w:val="%1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30"/>
      <w:suff w:val="space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70182168"/>
    <w:multiLevelType w:val="multilevel"/>
    <w:tmpl w:val="95E27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924E6D"/>
    <w:multiLevelType w:val="hybridMultilevel"/>
    <w:tmpl w:val="C7CC9B3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7225461E"/>
    <w:multiLevelType w:val="hybridMultilevel"/>
    <w:tmpl w:val="52F4B8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78A49C3"/>
    <w:multiLevelType w:val="multilevel"/>
    <w:tmpl w:val="21425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DE4C44"/>
    <w:multiLevelType w:val="hybridMultilevel"/>
    <w:tmpl w:val="3676A08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9"/>
  </w:num>
  <w:num w:numId="2">
    <w:abstractNumId w:val="19"/>
  </w:num>
  <w:num w:numId="3">
    <w:abstractNumId w:val="2"/>
  </w:num>
  <w:num w:numId="4">
    <w:abstractNumId w:val="9"/>
  </w:num>
  <w:num w:numId="5">
    <w:abstractNumId w:val="28"/>
  </w:num>
  <w:num w:numId="6">
    <w:abstractNumId w:val="22"/>
  </w:num>
  <w:num w:numId="7">
    <w:abstractNumId w:val="27"/>
  </w:num>
  <w:num w:numId="8">
    <w:abstractNumId w:val="11"/>
  </w:num>
  <w:num w:numId="9">
    <w:abstractNumId w:val="14"/>
  </w:num>
  <w:num w:numId="10">
    <w:abstractNumId w:val="30"/>
  </w:num>
  <w:num w:numId="11">
    <w:abstractNumId w:val="0"/>
  </w:num>
  <w:num w:numId="12">
    <w:abstractNumId w:val="4"/>
  </w:num>
  <w:num w:numId="13">
    <w:abstractNumId w:val="5"/>
  </w:num>
  <w:num w:numId="14">
    <w:abstractNumId w:val="24"/>
  </w:num>
  <w:num w:numId="15">
    <w:abstractNumId w:val="3"/>
  </w:num>
  <w:num w:numId="16">
    <w:abstractNumId w:val="10"/>
  </w:num>
  <w:num w:numId="17">
    <w:abstractNumId w:val="1"/>
  </w:num>
  <w:num w:numId="18">
    <w:abstractNumId w:val="18"/>
  </w:num>
  <w:num w:numId="19">
    <w:abstractNumId w:val="12"/>
  </w:num>
  <w:num w:numId="20">
    <w:abstractNumId w:val="13"/>
  </w:num>
  <w:num w:numId="21">
    <w:abstractNumId w:val="6"/>
  </w:num>
  <w:num w:numId="22">
    <w:abstractNumId w:val="16"/>
  </w:num>
  <w:num w:numId="23">
    <w:abstractNumId w:val="33"/>
  </w:num>
  <w:num w:numId="24">
    <w:abstractNumId w:val="21"/>
  </w:num>
  <w:num w:numId="25">
    <w:abstractNumId w:val="29"/>
  </w:num>
  <w:num w:numId="26">
    <w:abstractNumId w:val="32"/>
  </w:num>
  <w:num w:numId="27">
    <w:abstractNumId w:val="23"/>
  </w:num>
  <w:num w:numId="28">
    <w:abstractNumId w:val="17"/>
  </w:num>
  <w:num w:numId="29">
    <w:abstractNumId w:val="31"/>
  </w:num>
  <w:num w:numId="30">
    <w:abstractNumId w:val="9"/>
    <w:lvlOverride w:ilvl="0">
      <w:startOverride w:val="1"/>
    </w:lvlOverride>
  </w:num>
  <w:num w:numId="31">
    <w:abstractNumId w:val="9"/>
    <w:lvlOverride w:ilvl="0">
      <w:startOverride w:val="1"/>
    </w:lvlOverride>
  </w:num>
  <w:num w:numId="32">
    <w:abstractNumId w:val="9"/>
    <w:lvlOverride w:ilvl="0">
      <w:startOverride w:val="1"/>
    </w:lvlOverride>
  </w:num>
  <w:num w:numId="33">
    <w:abstractNumId w:val="9"/>
    <w:lvlOverride w:ilvl="0">
      <w:startOverride w:val="1"/>
    </w:lvlOverride>
  </w:num>
  <w:num w:numId="34">
    <w:abstractNumId w:val="26"/>
  </w:num>
  <w:num w:numId="35">
    <w:abstractNumId w:val="9"/>
    <w:lvlOverride w:ilvl="0">
      <w:startOverride w:val="1"/>
    </w:lvlOverride>
  </w:num>
  <w:num w:numId="36">
    <w:abstractNumId w:val="25"/>
  </w:num>
  <w:num w:numId="37">
    <w:abstractNumId w:val="7"/>
  </w:num>
  <w:num w:numId="38">
    <w:abstractNumId w:val="15"/>
  </w:num>
  <w:num w:numId="39">
    <w:abstractNumId w:val="8"/>
  </w:num>
  <w:num w:numId="40">
    <w:abstractNumId w:val="2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B94"/>
    <w:rsid w:val="0001613A"/>
    <w:rsid w:val="00020532"/>
    <w:rsid w:val="00024A1B"/>
    <w:rsid w:val="00024B79"/>
    <w:rsid w:val="00027FF1"/>
    <w:rsid w:val="00033F19"/>
    <w:rsid w:val="000344BB"/>
    <w:rsid w:val="00042FB4"/>
    <w:rsid w:val="000433EB"/>
    <w:rsid w:val="00053776"/>
    <w:rsid w:val="0005428C"/>
    <w:rsid w:val="0005744D"/>
    <w:rsid w:val="00064643"/>
    <w:rsid w:val="00073B79"/>
    <w:rsid w:val="00073E9A"/>
    <w:rsid w:val="000742B1"/>
    <w:rsid w:val="000761E8"/>
    <w:rsid w:val="0007760B"/>
    <w:rsid w:val="00077BF7"/>
    <w:rsid w:val="00082A10"/>
    <w:rsid w:val="00093EF1"/>
    <w:rsid w:val="000A5CCA"/>
    <w:rsid w:val="000A6A63"/>
    <w:rsid w:val="000B3208"/>
    <w:rsid w:val="000B3F0D"/>
    <w:rsid w:val="000B686F"/>
    <w:rsid w:val="000C0C48"/>
    <w:rsid w:val="000C447E"/>
    <w:rsid w:val="000C65D3"/>
    <w:rsid w:val="000D04A5"/>
    <w:rsid w:val="000D05BB"/>
    <w:rsid w:val="000D356A"/>
    <w:rsid w:val="000D6C44"/>
    <w:rsid w:val="000E5F1D"/>
    <w:rsid w:val="000F4D7D"/>
    <w:rsid w:val="000F6A01"/>
    <w:rsid w:val="000F76DA"/>
    <w:rsid w:val="001015B2"/>
    <w:rsid w:val="001024F6"/>
    <w:rsid w:val="00105C21"/>
    <w:rsid w:val="00107040"/>
    <w:rsid w:val="0011198E"/>
    <w:rsid w:val="00111F4E"/>
    <w:rsid w:val="001149FF"/>
    <w:rsid w:val="0011658B"/>
    <w:rsid w:val="00125D7F"/>
    <w:rsid w:val="00130A84"/>
    <w:rsid w:val="0013527A"/>
    <w:rsid w:val="00140DE4"/>
    <w:rsid w:val="0014233D"/>
    <w:rsid w:val="00144718"/>
    <w:rsid w:val="0014501C"/>
    <w:rsid w:val="00152B9F"/>
    <w:rsid w:val="00156E62"/>
    <w:rsid w:val="00160BBA"/>
    <w:rsid w:val="0016309D"/>
    <w:rsid w:val="001648C9"/>
    <w:rsid w:val="00171925"/>
    <w:rsid w:val="00183164"/>
    <w:rsid w:val="00183E4E"/>
    <w:rsid w:val="00184241"/>
    <w:rsid w:val="00195325"/>
    <w:rsid w:val="001A449D"/>
    <w:rsid w:val="001A5C5E"/>
    <w:rsid w:val="001B5603"/>
    <w:rsid w:val="001B6F56"/>
    <w:rsid w:val="001B7188"/>
    <w:rsid w:val="001B7C94"/>
    <w:rsid w:val="001C0ABF"/>
    <w:rsid w:val="001C2764"/>
    <w:rsid w:val="001C6445"/>
    <w:rsid w:val="001D05F6"/>
    <w:rsid w:val="001D5D05"/>
    <w:rsid w:val="001F0EA6"/>
    <w:rsid w:val="001F3ABB"/>
    <w:rsid w:val="002224D8"/>
    <w:rsid w:val="0022621D"/>
    <w:rsid w:val="00227FA0"/>
    <w:rsid w:val="002375D0"/>
    <w:rsid w:val="00240E8C"/>
    <w:rsid w:val="00242B92"/>
    <w:rsid w:val="002640EC"/>
    <w:rsid w:val="00270F3E"/>
    <w:rsid w:val="0028021D"/>
    <w:rsid w:val="00284215"/>
    <w:rsid w:val="0028471B"/>
    <w:rsid w:val="00290C63"/>
    <w:rsid w:val="00295746"/>
    <w:rsid w:val="002A0A57"/>
    <w:rsid w:val="002A131E"/>
    <w:rsid w:val="002A754D"/>
    <w:rsid w:val="002B2A14"/>
    <w:rsid w:val="002B4C40"/>
    <w:rsid w:val="002C0C35"/>
    <w:rsid w:val="002C55D4"/>
    <w:rsid w:val="002C59CC"/>
    <w:rsid w:val="002C7C53"/>
    <w:rsid w:val="002D5B13"/>
    <w:rsid w:val="002F0072"/>
    <w:rsid w:val="002F41B3"/>
    <w:rsid w:val="002F70C8"/>
    <w:rsid w:val="002F7CE5"/>
    <w:rsid w:val="00306E30"/>
    <w:rsid w:val="00310077"/>
    <w:rsid w:val="0031411C"/>
    <w:rsid w:val="00321B9D"/>
    <w:rsid w:val="00321D4C"/>
    <w:rsid w:val="003234F6"/>
    <w:rsid w:val="00342EAD"/>
    <w:rsid w:val="003436E6"/>
    <w:rsid w:val="00345346"/>
    <w:rsid w:val="00356138"/>
    <w:rsid w:val="003637FB"/>
    <w:rsid w:val="00370EFC"/>
    <w:rsid w:val="00371242"/>
    <w:rsid w:val="003748CB"/>
    <w:rsid w:val="0038426F"/>
    <w:rsid w:val="00386AFA"/>
    <w:rsid w:val="00387DAC"/>
    <w:rsid w:val="00390D2F"/>
    <w:rsid w:val="00396468"/>
    <w:rsid w:val="003A1AE9"/>
    <w:rsid w:val="003A1E8A"/>
    <w:rsid w:val="003B1691"/>
    <w:rsid w:val="003D3E14"/>
    <w:rsid w:val="003E0F0C"/>
    <w:rsid w:val="003E131D"/>
    <w:rsid w:val="003E52A3"/>
    <w:rsid w:val="003E5A7B"/>
    <w:rsid w:val="00401439"/>
    <w:rsid w:val="00403554"/>
    <w:rsid w:val="00407026"/>
    <w:rsid w:val="00407AFF"/>
    <w:rsid w:val="00423BA2"/>
    <w:rsid w:val="004250F7"/>
    <w:rsid w:val="00433E03"/>
    <w:rsid w:val="0043445F"/>
    <w:rsid w:val="0043510C"/>
    <w:rsid w:val="004448E3"/>
    <w:rsid w:val="00453C78"/>
    <w:rsid w:val="00457A50"/>
    <w:rsid w:val="00463D47"/>
    <w:rsid w:val="004662F6"/>
    <w:rsid w:val="00466E8E"/>
    <w:rsid w:val="0047180F"/>
    <w:rsid w:val="00476644"/>
    <w:rsid w:val="0048200B"/>
    <w:rsid w:val="004961FB"/>
    <w:rsid w:val="004A0053"/>
    <w:rsid w:val="004A157D"/>
    <w:rsid w:val="004A2631"/>
    <w:rsid w:val="004A5757"/>
    <w:rsid w:val="004B270D"/>
    <w:rsid w:val="004B6C77"/>
    <w:rsid w:val="004C503A"/>
    <w:rsid w:val="004C6D1D"/>
    <w:rsid w:val="004D4FCD"/>
    <w:rsid w:val="004E0F70"/>
    <w:rsid w:val="004E1C8F"/>
    <w:rsid w:val="004E62E6"/>
    <w:rsid w:val="004F04EE"/>
    <w:rsid w:val="004F1ED0"/>
    <w:rsid w:val="004F36C5"/>
    <w:rsid w:val="004F540A"/>
    <w:rsid w:val="005057EF"/>
    <w:rsid w:val="00511C33"/>
    <w:rsid w:val="00511CB3"/>
    <w:rsid w:val="00522D0A"/>
    <w:rsid w:val="005307BE"/>
    <w:rsid w:val="005352F2"/>
    <w:rsid w:val="00544142"/>
    <w:rsid w:val="005454F3"/>
    <w:rsid w:val="005464DF"/>
    <w:rsid w:val="00557726"/>
    <w:rsid w:val="00561FD5"/>
    <w:rsid w:val="0056719D"/>
    <w:rsid w:val="00575330"/>
    <w:rsid w:val="00575F58"/>
    <w:rsid w:val="0058002C"/>
    <w:rsid w:val="00583C0C"/>
    <w:rsid w:val="005848D0"/>
    <w:rsid w:val="00585A44"/>
    <w:rsid w:val="00585B51"/>
    <w:rsid w:val="00586A3D"/>
    <w:rsid w:val="00591498"/>
    <w:rsid w:val="0059706F"/>
    <w:rsid w:val="005A3A75"/>
    <w:rsid w:val="005A7EEE"/>
    <w:rsid w:val="005B1044"/>
    <w:rsid w:val="005B6DD6"/>
    <w:rsid w:val="005C25B8"/>
    <w:rsid w:val="005C499B"/>
    <w:rsid w:val="005C70B4"/>
    <w:rsid w:val="005C765C"/>
    <w:rsid w:val="005D1B0F"/>
    <w:rsid w:val="005D55FA"/>
    <w:rsid w:val="005E13E8"/>
    <w:rsid w:val="00612191"/>
    <w:rsid w:val="00615A88"/>
    <w:rsid w:val="00631030"/>
    <w:rsid w:val="00632F0A"/>
    <w:rsid w:val="00633170"/>
    <w:rsid w:val="00636258"/>
    <w:rsid w:val="006411F5"/>
    <w:rsid w:val="006421F1"/>
    <w:rsid w:val="00642C0B"/>
    <w:rsid w:val="00644A71"/>
    <w:rsid w:val="00651178"/>
    <w:rsid w:val="0066535A"/>
    <w:rsid w:val="006667D6"/>
    <w:rsid w:val="006673D3"/>
    <w:rsid w:val="006712D8"/>
    <w:rsid w:val="006765A1"/>
    <w:rsid w:val="00680469"/>
    <w:rsid w:val="00681D71"/>
    <w:rsid w:val="00684483"/>
    <w:rsid w:val="006845DE"/>
    <w:rsid w:val="00687430"/>
    <w:rsid w:val="00692C24"/>
    <w:rsid w:val="006978CF"/>
    <w:rsid w:val="006A7B94"/>
    <w:rsid w:val="006B1752"/>
    <w:rsid w:val="006B20DC"/>
    <w:rsid w:val="006B2D79"/>
    <w:rsid w:val="006B5A8E"/>
    <w:rsid w:val="006C2437"/>
    <w:rsid w:val="006C255C"/>
    <w:rsid w:val="006D1A2A"/>
    <w:rsid w:val="006D361F"/>
    <w:rsid w:val="006E1CF7"/>
    <w:rsid w:val="006F0BE5"/>
    <w:rsid w:val="007026D0"/>
    <w:rsid w:val="007036F5"/>
    <w:rsid w:val="0070697C"/>
    <w:rsid w:val="0071388D"/>
    <w:rsid w:val="00717C01"/>
    <w:rsid w:val="007205D0"/>
    <w:rsid w:val="00731C82"/>
    <w:rsid w:val="00735508"/>
    <w:rsid w:val="007361FD"/>
    <w:rsid w:val="00744667"/>
    <w:rsid w:val="007459EC"/>
    <w:rsid w:val="00757879"/>
    <w:rsid w:val="00764342"/>
    <w:rsid w:val="00765F6C"/>
    <w:rsid w:val="007662DD"/>
    <w:rsid w:val="0076697F"/>
    <w:rsid w:val="00766C67"/>
    <w:rsid w:val="007743D3"/>
    <w:rsid w:val="00777978"/>
    <w:rsid w:val="007834A9"/>
    <w:rsid w:val="00795439"/>
    <w:rsid w:val="00797A3A"/>
    <w:rsid w:val="007A161B"/>
    <w:rsid w:val="007A5C4F"/>
    <w:rsid w:val="007B0EB6"/>
    <w:rsid w:val="007B5A8B"/>
    <w:rsid w:val="007B7398"/>
    <w:rsid w:val="007C2757"/>
    <w:rsid w:val="007C3383"/>
    <w:rsid w:val="007C5F8D"/>
    <w:rsid w:val="007D0DD0"/>
    <w:rsid w:val="007D7F74"/>
    <w:rsid w:val="008109B3"/>
    <w:rsid w:val="00810ED0"/>
    <w:rsid w:val="00813971"/>
    <w:rsid w:val="008242B5"/>
    <w:rsid w:val="00826786"/>
    <w:rsid w:val="00826B50"/>
    <w:rsid w:val="00826B58"/>
    <w:rsid w:val="00830240"/>
    <w:rsid w:val="0083748E"/>
    <w:rsid w:val="00837DB0"/>
    <w:rsid w:val="0084145F"/>
    <w:rsid w:val="00844AD4"/>
    <w:rsid w:val="00847032"/>
    <w:rsid w:val="00854306"/>
    <w:rsid w:val="00854FB4"/>
    <w:rsid w:val="008573F7"/>
    <w:rsid w:val="00867DF2"/>
    <w:rsid w:val="00882440"/>
    <w:rsid w:val="00892752"/>
    <w:rsid w:val="00895A5D"/>
    <w:rsid w:val="00895E2C"/>
    <w:rsid w:val="00897217"/>
    <w:rsid w:val="008A2B19"/>
    <w:rsid w:val="008B51BB"/>
    <w:rsid w:val="008C6520"/>
    <w:rsid w:val="008C6598"/>
    <w:rsid w:val="008C78C7"/>
    <w:rsid w:val="008C7CC2"/>
    <w:rsid w:val="008D0217"/>
    <w:rsid w:val="008D3DAB"/>
    <w:rsid w:val="008D418F"/>
    <w:rsid w:val="008D6ED0"/>
    <w:rsid w:val="008F71EA"/>
    <w:rsid w:val="009030DF"/>
    <w:rsid w:val="00907401"/>
    <w:rsid w:val="009309EC"/>
    <w:rsid w:val="00932A56"/>
    <w:rsid w:val="00933E62"/>
    <w:rsid w:val="00934E40"/>
    <w:rsid w:val="00941EE7"/>
    <w:rsid w:val="00947E94"/>
    <w:rsid w:val="00960251"/>
    <w:rsid w:val="00960531"/>
    <w:rsid w:val="00960800"/>
    <w:rsid w:val="00972494"/>
    <w:rsid w:val="0098145E"/>
    <w:rsid w:val="0098314A"/>
    <w:rsid w:val="00983D2F"/>
    <w:rsid w:val="009843E7"/>
    <w:rsid w:val="009B5B82"/>
    <w:rsid w:val="009C0FCD"/>
    <w:rsid w:val="009C3ED3"/>
    <w:rsid w:val="009C5EAE"/>
    <w:rsid w:val="009D033A"/>
    <w:rsid w:val="009D1350"/>
    <w:rsid w:val="009D1680"/>
    <w:rsid w:val="009D4551"/>
    <w:rsid w:val="009E46A2"/>
    <w:rsid w:val="009E4BC9"/>
    <w:rsid w:val="009E546E"/>
    <w:rsid w:val="009F3857"/>
    <w:rsid w:val="009F3D4C"/>
    <w:rsid w:val="00A0473D"/>
    <w:rsid w:val="00A15236"/>
    <w:rsid w:val="00A17578"/>
    <w:rsid w:val="00A235B0"/>
    <w:rsid w:val="00A302C3"/>
    <w:rsid w:val="00A3134A"/>
    <w:rsid w:val="00A31E9C"/>
    <w:rsid w:val="00A35668"/>
    <w:rsid w:val="00A37434"/>
    <w:rsid w:val="00A400D7"/>
    <w:rsid w:val="00A43C8B"/>
    <w:rsid w:val="00A4541F"/>
    <w:rsid w:val="00A46EC4"/>
    <w:rsid w:val="00A470F7"/>
    <w:rsid w:val="00A47A82"/>
    <w:rsid w:val="00A50A6F"/>
    <w:rsid w:val="00A606ED"/>
    <w:rsid w:val="00A70B69"/>
    <w:rsid w:val="00A7179A"/>
    <w:rsid w:val="00A77C2A"/>
    <w:rsid w:val="00A91F15"/>
    <w:rsid w:val="00A935D5"/>
    <w:rsid w:val="00AA1AE9"/>
    <w:rsid w:val="00AB0593"/>
    <w:rsid w:val="00AB6D14"/>
    <w:rsid w:val="00AC3DAC"/>
    <w:rsid w:val="00AC41F5"/>
    <w:rsid w:val="00AD10E6"/>
    <w:rsid w:val="00B0061C"/>
    <w:rsid w:val="00B03975"/>
    <w:rsid w:val="00B041ED"/>
    <w:rsid w:val="00B116B0"/>
    <w:rsid w:val="00B131A0"/>
    <w:rsid w:val="00B17288"/>
    <w:rsid w:val="00B22392"/>
    <w:rsid w:val="00B238DA"/>
    <w:rsid w:val="00B26DF3"/>
    <w:rsid w:val="00B30E45"/>
    <w:rsid w:val="00B30FD6"/>
    <w:rsid w:val="00B51162"/>
    <w:rsid w:val="00B557B0"/>
    <w:rsid w:val="00B55E31"/>
    <w:rsid w:val="00B56803"/>
    <w:rsid w:val="00B6055C"/>
    <w:rsid w:val="00B60D25"/>
    <w:rsid w:val="00B65B5B"/>
    <w:rsid w:val="00B66605"/>
    <w:rsid w:val="00B70C05"/>
    <w:rsid w:val="00B71A6F"/>
    <w:rsid w:val="00B7233E"/>
    <w:rsid w:val="00B748EF"/>
    <w:rsid w:val="00B76999"/>
    <w:rsid w:val="00B83CB4"/>
    <w:rsid w:val="00B85168"/>
    <w:rsid w:val="00B9097E"/>
    <w:rsid w:val="00B92EE3"/>
    <w:rsid w:val="00B93284"/>
    <w:rsid w:val="00B95AB1"/>
    <w:rsid w:val="00BA4BED"/>
    <w:rsid w:val="00BA764D"/>
    <w:rsid w:val="00BB0440"/>
    <w:rsid w:val="00BC18C0"/>
    <w:rsid w:val="00BC4D5B"/>
    <w:rsid w:val="00BC6243"/>
    <w:rsid w:val="00BE0F90"/>
    <w:rsid w:val="00BE40E8"/>
    <w:rsid w:val="00BE6AA4"/>
    <w:rsid w:val="00BF28BC"/>
    <w:rsid w:val="00BF2EFB"/>
    <w:rsid w:val="00BF78CC"/>
    <w:rsid w:val="00C03A16"/>
    <w:rsid w:val="00C075A6"/>
    <w:rsid w:val="00C122D8"/>
    <w:rsid w:val="00C15233"/>
    <w:rsid w:val="00C15694"/>
    <w:rsid w:val="00C20E95"/>
    <w:rsid w:val="00C212D6"/>
    <w:rsid w:val="00C238F7"/>
    <w:rsid w:val="00C41BCD"/>
    <w:rsid w:val="00C577B6"/>
    <w:rsid w:val="00C636B5"/>
    <w:rsid w:val="00C700F3"/>
    <w:rsid w:val="00C726B0"/>
    <w:rsid w:val="00C7636B"/>
    <w:rsid w:val="00C84DF1"/>
    <w:rsid w:val="00C85198"/>
    <w:rsid w:val="00C939B5"/>
    <w:rsid w:val="00CB2DAF"/>
    <w:rsid w:val="00CC3786"/>
    <w:rsid w:val="00CC5C3C"/>
    <w:rsid w:val="00CD3EB1"/>
    <w:rsid w:val="00CE7CA9"/>
    <w:rsid w:val="00CF144A"/>
    <w:rsid w:val="00CF396B"/>
    <w:rsid w:val="00CF7D17"/>
    <w:rsid w:val="00D015A1"/>
    <w:rsid w:val="00D023DD"/>
    <w:rsid w:val="00D149AB"/>
    <w:rsid w:val="00D20E0A"/>
    <w:rsid w:val="00D24F5C"/>
    <w:rsid w:val="00D31605"/>
    <w:rsid w:val="00D31746"/>
    <w:rsid w:val="00D32ECA"/>
    <w:rsid w:val="00D410FC"/>
    <w:rsid w:val="00D465C3"/>
    <w:rsid w:val="00D55434"/>
    <w:rsid w:val="00D66571"/>
    <w:rsid w:val="00D708A0"/>
    <w:rsid w:val="00D711A5"/>
    <w:rsid w:val="00D76CE9"/>
    <w:rsid w:val="00D81763"/>
    <w:rsid w:val="00D84CA1"/>
    <w:rsid w:val="00D84D7C"/>
    <w:rsid w:val="00D918BB"/>
    <w:rsid w:val="00D91A4E"/>
    <w:rsid w:val="00D94C6A"/>
    <w:rsid w:val="00DA24D6"/>
    <w:rsid w:val="00DA2D6E"/>
    <w:rsid w:val="00DA570C"/>
    <w:rsid w:val="00DA6ABB"/>
    <w:rsid w:val="00DB1726"/>
    <w:rsid w:val="00DB2572"/>
    <w:rsid w:val="00DB4FF7"/>
    <w:rsid w:val="00DC507A"/>
    <w:rsid w:val="00DE2CDB"/>
    <w:rsid w:val="00DE2D5C"/>
    <w:rsid w:val="00DF05E2"/>
    <w:rsid w:val="00DF49AF"/>
    <w:rsid w:val="00DF5F65"/>
    <w:rsid w:val="00E0162E"/>
    <w:rsid w:val="00E040E6"/>
    <w:rsid w:val="00E0546A"/>
    <w:rsid w:val="00E21790"/>
    <w:rsid w:val="00E22B8F"/>
    <w:rsid w:val="00E236E0"/>
    <w:rsid w:val="00E25BEB"/>
    <w:rsid w:val="00E261FC"/>
    <w:rsid w:val="00E27A66"/>
    <w:rsid w:val="00E404CF"/>
    <w:rsid w:val="00E436B5"/>
    <w:rsid w:val="00E45529"/>
    <w:rsid w:val="00E47D31"/>
    <w:rsid w:val="00E54475"/>
    <w:rsid w:val="00E62CAB"/>
    <w:rsid w:val="00E63E67"/>
    <w:rsid w:val="00E66A75"/>
    <w:rsid w:val="00E67932"/>
    <w:rsid w:val="00E774D6"/>
    <w:rsid w:val="00E86586"/>
    <w:rsid w:val="00E91517"/>
    <w:rsid w:val="00E91AB1"/>
    <w:rsid w:val="00EA2684"/>
    <w:rsid w:val="00EA5578"/>
    <w:rsid w:val="00EB31BF"/>
    <w:rsid w:val="00EC10F6"/>
    <w:rsid w:val="00EC1840"/>
    <w:rsid w:val="00ED0994"/>
    <w:rsid w:val="00ED0FD6"/>
    <w:rsid w:val="00ED1892"/>
    <w:rsid w:val="00ED1EB1"/>
    <w:rsid w:val="00ED4403"/>
    <w:rsid w:val="00EE39B6"/>
    <w:rsid w:val="00EF3413"/>
    <w:rsid w:val="00EF3733"/>
    <w:rsid w:val="00EF3E96"/>
    <w:rsid w:val="00F01019"/>
    <w:rsid w:val="00F04B49"/>
    <w:rsid w:val="00F05490"/>
    <w:rsid w:val="00F07106"/>
    <w:rsid w:val="00F14AF9"/>
    <w:rsid w:val="00F20258"/>
    <w:rsid w:val="00F2290A"/>
    <w:rsid w:val="00F242EB"/>
    <w:rsid w:val="00F411A3"/>
    <w:rsid w:val="00F54EFE"/>
    <w:rsid w:val="00F55C60"/>
    <w:rsid w:val="00F635C7"/>
    <w:rsid w:val="00F63B35"/>
    <w:rsid w:val="00F72460"/>
    <w:rsid w:val="00F7339D"/>
    <w:rsid w:val="00F73F00"/>
    <w:rsid w:val="00F75E31"/>
    <w:rsid w:val="00F77215"/>
    <w:rsid w:val="00F86531"/>
    <w:rsid w:val="00F86571"/>
    <w:rsid w:val="00F96163"/>
    <w:rsid w:val="00F96421"/>
    <w:rsid w:val="00F97604"/>
    <w:rsid w:val="00FA09EE"/>
    <w:rsid w:val="00FA112F"/>
    <w:rsid w:val="00FA1714"/>
    <w:rsid w:val="00FA5049"/>
    <w:rsid w:val="00FA7E63"/>
    <w:rsid w:val="00FB24F4"/>
    <w:rsid w:val="00FB26D1"/>
    <w:rsid w:val="00FC652A"/>
    <w:rsid w:val="00FC657B"/>
    <w:rsid w:val="00FD4133"/>
    <w:rsid w:val="00FD7100"/>
    <w:rsid w:val="00FE4639"/>
    <w:rsid w:val="00FE6305"/>
    <w:rsid w:val="00FF3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5BCF1A8"/>
  <w14:defaultImageDpi w14:val="32767"/>
  <w15:chartTrackingRefBased/>
  <w15:docId w15:val="{B1D22F6E-C4A5-4D3D-8FF6-B17C3A5CD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2D5B13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next w:val="a3"/>
    <w:link w:val="10"/>
    <w:uiPriority w:val="2"/>
    <w:qFormat/>
    <w:rsid w:val="007834A9"/>
    <w:pPr>
      <w:keepNext/>
      <w:keepLines/>
      <w:pageBreakBefore/>
      <w:numPr>
        <w:numId w:val="5"/>
      </w:numPr>
      <w:spacing w:before="240" w:after="240" w:line="360" w:lineRule="auto"/>
      <w:contextualSpacing/>
      <w:outlineLvl w:val="0"/>
    </w:pPr>
    <w:rPr>
      <w:rFonts w:ascii="Times New Roman" w:eastAsiaTheme="majorEastAsia" w:hAnsi="Times New Roman" w:cstheme="majorBidi"/>
      <w:b/>
      <w:sz w:val="28"/>
      <w:szCs w:val="36"/>
    </w:rPr>
  </w:style>
  <w:style w:type="paragraph" w:styleId="2">
    <w:name w:val="heading 2"/>
    <w:basedOn w:val="1"/>
    <w:next w:val="a3"/>
    <w:link w:val="20"/>
    <w:uiPriority w:val="2"/>
    <w:qFormat/>
    <w:rsid w:val="007834A9"/>
    <w:pPr>
      <w:pageBreakBefore w:val="0"/>
      <w:numPr>
        <w:ilvl w:val="1"/>
      </w:numPr>
      <w:ind w:left="709"/>
      <w:outlineLvl w:val="1"/>
    </w:pPr>
  </w:style>
  <w:style w:type="paragraph" w:styleId="30">
    <w:name w:val="heading 3"/>
    <w:basedOn w:val="2"/>
    <w:next w:val="a2"/>
    <w:link w:val="31"/>
    <w:uiPriority w:val="2"/>
    <w:qFormat/>
    <w:rsid w:val="007834A9"/>
    <w:pPr>
      <w:numPr>
        <w:ilvl w:val="2"/>
      </w:numPr>
      <w:outlineLvl w:val="2"/>
    </w:pPr>
  </w:style>
  <w:style w:type="paragraph" w:styleId="4">
    <w:name w:val="heading 4"/>
    <w:basedOn w:val="30"/>
    <w:next w:val="a2"/>
    <w:link w:val="40"/>
    <w:uiPriority w:val="2"/>
    <w:qFormat/>
    <w:rsid w:val="007834A9"/>
    <w:pPr>
      <w:numPr>
        <w:ilvl w:val="3"/>
        <w:numId w:val="1"/>
      </w:numPr>
      <w:ind w:left="709" w:firstLine="0"/>
      <w:outlineLvl w:val="3"/>
    </w:pPr>
    <w:rPr>
      <w:iCs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11">
    <w:name w:val="Заголовок1"/>
    <w:basedOn w:val="a7"/>
    <w:link w:val="12"/>
    <w:qFormat/>
    <w:rsid w:val="00CC5C3C"/>
    <w:pPr>
      <w:spacing w:after="240"/>
      <w:ind w:firstLine="0"/>
      <w:contextualSpacing w:val="0"/>
    </w:pPr>
    <w:rPr>
      <w:b/>
      <w:bCs/>
      <w:sz w:val="28"/>
      <w:szCs w:val="28"/>
    </w:rPr>
  </w:style>
  <w:style w:type="character" w:customStyle="1" w:styleId="12">
    <w:name w:val="Заголовок1 Знак"/>
    <w:basedOn w:val="a8"/>
    <w:link w:val="11"/>
    <w:rsid w:val="00CC5C3C"/>
    <w:rPr>
      <w:rFonts w:ascii="Times New Roman" w:eastAsia="Calibri" w:hAnsi="Times New Roman" w:cs="Times New Roman"/>
      <w:b/>
      <w:bCs/>
      <w:sz w:val="28"/>
      <w:szCs w:val="28"/>
      <w:lang w:eastAsia="ru-RU"/>
    </w:rPr>
  </w:style>
  <w:style w:type="paragraph" w:customStyle="1" w:styleId="a7">
    <w:name w:val="ОснТекст"/>
    <w:basedOn w:val="a9"/>
    <w:link w:val="a8"/>
    <w:qFormat/>
    <w:rsid w:val="00CC5C3C"/>
    <w:pPr>
      <w:ind w:left="0" w:firstLine="709"/>
    </w:pPr>
    <w:rPr>
      <w:rFonts w:eastAsia="Calibri" w:cs="Times New Roman"/>
      <w:szCs w:val="24"/>
      <w:lang w:eastAsia="ru-RU"/>
    </w:rPr>
  </w:style>
  <w:style w:type="character" w:customStyle="1" w:styleId="a8">
    <w:name w:val="ОснТекст Знак"/>
    <w:basedOn w:val="a4"/>
    <w:link w:val="a7"/>
    <w:rsid w:val="00CC5C3C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9">
    <w:name w:val="List Paragraph"/>
    <w:aliases w:val="Bullet List,FooterText,numbered,Paragraphe de liste1,lp1,Абзац списка1,List Paragraph"/>
    <w:basedOn w:val="a2"/>
    <w:link w:val="aa"/>
    <w:uiPriority w:val="34"/>
    <w:qFormat/>
    <w:rsid w:val="00CC5C3C"/>
    <w:pPr>
      <w:ind w:left="720"/>
      <w:contextualSpacing/>
    </w:pPr>
  </w:style>
  <w:style w:type="paragraph" w:customStyle="1" w:styleId="a1">
    <w:name w:val="Заголовки"/>
    <w:basedOn w:val="a9"/>
    <w:link w:val="ab"/>
    <w:qFormat/>
    <w:rsid w:val="00CC5C3C"/>
    <w:pPr>
      <w:numPr>
        <w:numId w:val="2"/>
      </w:numPr>
      <w:spacing w:after="240"/>
      <w:contextualSpacing w:val="0"/>
    </w:pPr>
    <w:rPr>
      <w:rFonts w:eastAsia="Calibri" w:cs="Times New Roman"/>
      <w:b/>
      <w:bCs/>
      <w:sz w:val="28"/>
      <w:szCs w:val="28"/>
      <w:lang w:eastAsia="ru-RU"/>
    </w:rPr>
  </w:style>
  <w:style w:type="character" w:customStyle="1" w:styleId="ab">
    <w:name w:val="Заголовки Знак"/>
    <w:basedOn w:val="a4"/>
    <w:link w:val="a1"/>
    <w:rsid w:val="00CC5C3C"/>
    <w:rPr>
      <w:rFonts w:ascii="Times New Roman" w:eastAsia="Calibri" w:hAnsi="Times New Roman" w:cs="Times New Roman"/>
      <w:b/>
      <w:bCs/>
      <w:sz w:val="28"/>
      <w:szCs w:val="28"/>
      <w:lang w:eastAsia="ru-RU"/>
    </w:rPr>
  </w:style>
  <w:style w:type="paragraph" w:customStyle="1" w:styleId="ac">
    <w:name w:val="Таблица"/>
    <w:basedOn w:val="a7"/>
    <w:link w:val="ad"/>
    <w:qFormat/>
    <w:rsid w:val="00CC5C3C"/>
    <w:pPr>
      <w:spacing w:line="240" w:lineRule="auto"/>
      <w:ind w:firstLine="0"/>
      <w:contextualSpacing w:val="0"/>
      <w:jc w:val="left"/>
    </w:pPr>
    <w:rPr>
      <w:sz w:val="20"/>
      <w:szCs w:val="20"/>
    </w:rPr>
  </w:style>
  <w:style w:type="character" w:customStyle="1" w:styleId="ad">
    <w:name w:val="Таблица Знак"/>
    <w:basedOn w:val="a8"/>
    <w:link w:val="ac"/>
    <w:rsid w:val="00CC5C3C"/>
    <w:rPr>
      <w:rFonts w:ascii="Times New Roman" w:eastAsia="Calibri" w:hAnsi="Times New Roman" w:cs="Times New Roman"/>
      <w:sz w:val="20"/>
      <w:szCs w:val="20"/>
      <w:lang w:eastAsia="ru-RU"/>
    </w:rPr>
  </w:style>
  <w:style w:type="paragraph" w:styleId="13">
    <w:name w:val="toc 1"/>
    <w:basedOn w:val="a2"/>
    <w:next w:val="a2"/>
    <w:autoRedefine/>
    <w:uiPriority w:val="39"/>
    <w:unhideWhenUsed/>
    <w:rsid w:val="0028021D"/>
    <w:pPr>
      <w:tabs>
        <w:tab w:val="left" w:pos="426"/>
        <w:tab w:val="right" w:leader="dot" w:pos="9345"/>
      </w:tabs>
      <w:jc w:val="left"/>
      <w:outlineLvl w:val="0"/>
    </w:pPr>
    <w:rPr>
      <w:rFonts w:eastAsiaTheme="minorEastAsia"/>
      <w:lang w:eastAsia="ru-RU"/>
    </w:rPr>
  </w:style>
  <w:style w:type="paragraph" w:styleId="21">
    <w:name w:val="toc 2"/>
    <w:basedOn w:val="a2"/>
    <w:next w:val="a2"/>
    <w:autoRedefine/>
    <w:uiPriority w:val="39"/>
    <w:unhideWhenUsed/>
    <w:rsid w:val="0028021D"/>
    <w:pPr>
      <w:tabs>
        <w:tab w:val="left" w:pos="709"/>
        <w:tab w:val="right" w:leader="dot" w:pos="9345"/>
      </w:tabs>
      <w:ind w:left="352"/>
      <w:jc w:val="left"/>
      <w:outlineLvl w:val="1"/>
    </w:pPr>
    <w:rPr>
      <w:rFonts w:eastAsiaTheme="minorEastAsia"/>
      <w:lang w:eastAsia="ru-RU"/>
    </w:rPr>
  </w:style>
  <w:style w:type="paragraph" w:styleId="32">
    <w:name w:val="toc 3"/>
    <w:basedOn w:val="a2"/>
    <w:next w:val="a2"/>
    <w:autoRedefine/>
    <w:uiPriority w:val="39"/>
    <w:unhideWhenUsed/>
    <w:rsid w:val="001C2764"/>
    <w:pPr>
      <w:ind w:left="709"/>
      <w:jc w:val="left"/>
    </w:pPr>
    <w:rPr>
      <w:rFonts w:eastAsiaTheme="minorEastAsia"/>
      <w:lang w:eastAsia="ru-RU"/>
    </w:rPr>
  </w:style>
  <w:style w:type="paragraph" w:customStyle="1" w:styleId="a3">
    <w:name w:val="Основной"/>
    <w:basedOn w:val="a2"/>
    <w:qFormat/>
    <w:rsid w:val="007834A9"/>
    <w:pPr>
      <w:ind w:firstLine="709"/>
    </w:pPr>
  </w:style>
  <w:style w:type="paragraph" w:customStyle="1" w:styleId="ae">
    <w:name w:val="Рисунок"/>
    <w:qFormat/>
    <w:rsid w:val="007834A9"/>
    <w:pPr>
      <w:spacing w:after="0" w:line="360" w:lineRule="auto"/>
      <w:jc w:val="center"/>
    </w:pPr>
    <w:rPr>
      <w:rFonts w:ascii="Times New Roman" w:hAnsi="Times New Roman"/>
      <w:noProof/>
      <w:sz w:val="24"/>
    </w:rPr>
  </w:style>
  <w:style w:type="paragraph" w:customStyle="1" w:styleId="a">
    <w:name w:val="Список_в_таблице"/>
    <w:basedOn w:val="a2"/>
    <w:qFormat/>
    <w:rsid w:val="007834A9"/>
    <w:pPr>
      <w:numPr>
        <w:numId w:val="3"/>
      </w:numPr>
      <w:spacing w:line="240" w:lineRule="auto"/>
      <w:jc w:val="left"/>
    </w:pPr>
    <w:rPr>
      <w:sz w:val="20"/>
    </w:rPr>
  </w:style>
  <w:style w:type="paragraph" w:customStyle="1" w:styleId="a0">
    <w:name w:val="Список_номер"/>
    <w:qFormat/>
    <w:rsid w:val="005454F3"/>
    <w:pPr>
      <w:numPr>
        <w:numId w:val="4"/>
      </w:numPr>
      <w:spacing w:after="0" w:line="360" w:lineRule="auto"/>
      <w:jc w:val="both"/>
    </w:pPr>
    <w:rPr>
      <w:rFonts w:ascii="Times New Roman" w:hAnsi="Times New Roman"/>
      <w:sz w:val="24"/>
      <w:lang w:val="en-US"/>
    </w:rPr>
  </w:style>
  <w:style w:type="paragraph" w:customStyle="1" w:styleId="af">
    <w:name w:val="Текст_таблицы"/>
    <w:qFormat/>
    <w:rsid w:val="00240E8C"/>
    <w:pPr>
      <w:spacing w:after="0" w:line="240" w:lineRule="auto"/>
    </w:pPr>
    <w:rPr>
      <w:rFonts w:ascii="Times New Roman" w:hAnsi="Times New Roman"/>
      <w:sz w:val="20"/>
    </w:rPr>
  </w:style>
  <w:style w:type="paragraph" w:customStyle="1" w:styleId="af0">
    <w:name w:val="Титульный лист"/>
    <w:link w:val="af1"/>
    <w:qFormat/>
    <w:rsid w:val="007834A9"/>
    <w:pPr>
      <w:jc w:val="center"/>
    </w:pPr>
    <w:rPr>
      <w:rFonts w:ascii="Times New Roman" w:eastAsia="Calibri" w:hAnsi="Times New Roman" w:cs="Times New Roman"/>
      <w:sz w:val="28"/>
    </w:rPr>
  </w:style>
  <w:style w:type="character" w:customStyle="1" w:styleId="af1">
    <w:name w:val="Титульный лист Знак"/>
    <w:basedOn w:val="a4"/>
    <w:link w:val="af0"/>
    <w:rsid w:val="007834A9"/>
    <w:rPr>
      <w:rFonts w:ascii="Times New Roman" w:eastAsia="Calibri" w:hAnsi="Times New Roman" w:cs="Times New Roman"/>
      <w:sz w:val="28"/>
    </w:rPr>
  </w:style>
  <w:style w:type="paragraph" w:customStyle="1" w:styleId="af2">
    <w:name w:val="ТЛ_приложение"/>
    <w:basedOn w:val="a2"/>
    <w:link w:val="af3"/>
    <w:qFormat/>
    <w:rsid w:val="007834A9"/>
    <w:pPr>
      <w:spacing w:line="276" w:lineRule="auto"/>
      <w:jc w:val="center"/>
    </w:pPr>
    <w:rPr>
      <w:rFonts w:cs="Times New Roman"/>
      <w:szCs w:val="24"/>
    </w:rPr>
  </w:style>
  <w:style w:type="character" w:customStyle="1" w:styleId="af3">
    <w:name w:val="ТЛ_приложение Знак"/>
    <w:basedOn w:val="a4"/>
    <w:link w:val="af2"/>
    <w:rsid w:val="007834A9"/>
    <w:rPr>
      <w:rFonts w:ascii="Times New Roman" w:hAnsi="Times New Roman" w:cs="Times New Roman"/>
      <w:sz w:val="24"/>
      <w:szCs w:val="24"/>
    </w:rPr>
  </w:style>
  <w:style w:type="paragraph" w:customStyle="1" w:styleId="af4">
    <w:name w:val="Шапка_таблицы"/>
    <w:basedOn w:val="af"/>
    <w:qFormat/>
    <w:rsid w:val="007834A9"/>
    <w:pPr>
      <w:jc w:val="center"/>
    </w:pPr>
    <w:rPr>
      <w:b/>
    </w:rPr>
  </w:style>
  <w:style w:type="character" w:styleId="af5">
    <w:name w:val="Emphasis"/>
    <w:basedOn w:val="a4"/>
    <w:uiPriority w:val="20"/>
    <w:qFormat/>
    <w:rsid w:val="007834A9"/>
    <w:rPr>
      <w:b/>
      <w:bCs/>
    </w:rPr>
  </w:style>
  <w:style w:type="character" w:customStyle="1" w:styleId="10">
    <w:name w:val="Заголовок 1 Знак"/>
    <w:basedOn w:val="a4"/>
    <w:link w:val="1"/>
    <w:uiPriority w:val="2"/>
    <w:rsid w:val="007834A9"/>
    <w:rPr>
      <w:rFonts w:ascii="Times New Roman" w:eastAsiaTheme="majorEastAsia" w:hAnsi="Times New Roman" w:cstheme="majorBidi"/>
      <w:b/>
      <w:sz w:val="28"/>
      <w:szCs w:val="36"/>
    </w:rPr>
  </w:style>
  <w:style w:type="character" w:customStyle="1" w:styleId="20">
    <w:name w:val="Заголовок 2 Знак"/>
    <w:basedOn w:val="a4"/>
    <w:link w:val="2"/>
    <w:uiPriority w:val="2"/>
    <w:rsid w:val="007834A9"/>
    <w:rPr>
      <w:rFonts w:ascii="Times New Roman" w:eastAsiaTheme="majorEastAsia" w:hAnsi="Times New Roman" w:cstheme="majorBidi"/>
      <w:b/>
      <w:sz w:val="28"/>
      <w:szCs w:val="36"/>
    </w:rPr>
  </w:style>
  <w:style w:type="character" w:customStyle="1" w:styleId="31">
    <w:name w:val="Заголовок 3 Знак"/>
    <w:basedOn w:val="a4"/>
    <w:link w:val="30"/>
    <w:uiPriority w:val="99"/>
    <w:rsid w:val="007834A9"/>
    <w:rPr>
      <w:rFonts w:ascii="Times New Roman" w:eastAsiaTheme="majorEastAsia" w:hAnsi="Times New Roman" w:cstheme="majorBidi"/>
      <w:b/>
      <w:sz w:val="28"/>
      <w:szCs w:val="36"/>
    </w:rPr>
  </w:style>
  <w:style w:type="character" w:customStyle="1" w:styleId="40">
    <w:name w:val="Заголовок 4 Знак"/>
    <w:basedOn w:val="a4"/>
    <w:link w:val="4"/>
    <w:uiPriority w:val="2"/>
    <w:rsid w:val="007834A9"/>
    <w:rPr>
      <w:rFonts w:ascii="Times New Roman" w:eastAsiaTheme="majorEastAsia" w:hAnsi="Times New Roman" w:cstheme="majorBidi"/>
      <w:b/>
      <w:iCs/>
      <w:sz w:val="28"/>
      <w:szCs w:val="36"/>
    </w:rPr>
  </w:style>
  <w:style w:type="paragraph" w:customStyle="1" w:styleId="af6">
    <w:name w:val="Название_рисунка"/>
    <w:uiPriority w:val="4"/>
    <w:qFormat/>
    <w:rsid w:val="007834A9"/>
    <w:pPr>
      <w:spacing w:after="0" w:line="360" w:lineRule="auto"/>
      <w:jc w:val="center"/>
    </w:pPr>
    <w:rPr>
      <w:rFonts w:ascii="Times New Roman" w:hAnsi="Times New Roman"/>
      <w:sz w:val="24"/>
    </w:rPr>
  </w:style>
  <w:style w:type="paragraph" w:customStyle="1" w:styleId="af7">
    <w:name w:val="Название_таблицы"/>
    <w:uiPriority w:val="4"/>
    <w:qFormat/>
    <w:rsid w:val="007834A9"/>
    <w:pPr>
      <w:keepNext/>
      <w:spacing w:after="0" w:line="360" w:lineRule="auto"/>
      <w:jc w:val="right"/>
    </w:pPr>
    <w:rPr>
      <w:rFonts w:ascii="Times New Roman" w:hAnsi="Times New Roman" w:cs="Times New Roman"/>
      <w:sz w:val="24"/>
      <w:szCs w:val="24"/>
    </w:rPr>
  </w:style>
  <w:style w:type="paragraph" w:customStyle="1" w:styleId="af8">
    <w:name w:val="Ссылка"/>
    <w:basedOn w:val="a2"/>
    <w:link w:val="af9"/>
    <w:uiPriority w:val="4"/>
    <w:qFormat/>
    <w:rsid w:val="007834A9"/>
    <w:pPr>
      <w:ind w:firstLine="709"/>
    </w:pPr>
  </w:style>
  <w:style w:type="character" w:customStyle="1" w:styleId="af9">
    <w:name w:val="Ссылка Знак"/>
    <w:basedOn w:val="a4"/>
    <w:link w:val="af8"/>
    <w:uiPriority w:val="4"/>
    <w:rsid w:val="007834A9"/>
    <w:rPr>
      <w:rFonts w:ascii="Times New Roman" w:hAnsi="Times New Roman"/>
      <w:sz w:val="24"/>
    </w:rPr>
  </w:style>
  <w:style w:type="paragraph" w:styleId="afa">
    <w:name w:val="footer"/>
    <w:link w:val="afb"/>
    <w:uiPriority w:val="99"/>
    <w:unhideWhenUsed/>
    <w:rsid w:val="00826B58"/>
    <w:pPr>
      <w:tabs>
        <w:tab w:val="center" w:pos="4677"/>
        <w:tab w:val="right" w:pos="9355"/>
      </w:tabs>
      <w:spacing w:line="240" w:lineRule="auto"/>
    </w:pPr>
    <w:rPr>
      <w:rFonts w:ascii="Times New Roman" w:hAnsi="Times New Roman"/>
      <w:sz w:val="24"/>
    </w:rPr>
  </w:style>
  <w:style w:type="character" w:customStyle="1" w:styleId="afb">
    <w:name w:val="Нижний колонтитул Знак"/>
    <w:basedOn w:val="a4"/>
    <w:link w:val="afa"/>
    <w:uiPriority w:val="99"/>
    <w:rsid w:val="00826B58"/>
    <w:rPr>
      <w:rFonts w:ascii="Times New Roman" w:hAnsi="Times New Roman"/>
      <w:sz w:val="24"/>
    </w:rPr>
  </w:style>
  <w:style w:type="paragraph" w:styleId="afc">
    <w:name w:val="caption"/>
    <w:basedOn w:val="a2"/>
    <w:next w:val="a2"/>
    <w:uiPriority w:val="35"/>
    <w:unhideWhenUsed/>
    <w:qFormat/>
    <w:rsid w:val="00BB0440"/>
    <w:pPr>
      <w:spacing w:after="200" w:line="240" w:lineRule="auto"/>
    </w:pPr>
    <w:rPr>
      <w:iCs/>
      <w:color w:val="000000" w:themeColor="text1"/>
      <w:szCs w:val="18"/>
    </w:rPr>
  </w:style>
  <w:style w:type="character" w:styleId="afd">
    <w:name w:val="Hyperlink"/>
    <w:basedOn w:val="a4"/>
    <w:uiPriority w:val="99"/>
    <w:unhideWhenUsed/>
    <w:rsid w:val="001C2764"/>
    <w:rPr>
      <w:color w:val="0563C1" w:themeColor="hyperlink"/>
      <w:u w:val="single"/>
    </w:rPr>
  </w:style>
  <w:style w:type="paragraph" w:styleId="5">
    <w:name w:val="toc 5"/>
    <w:basedOn w:val="a2"/>
    <w:next w:val="a2"/>
    <w:autoRedefine/>
    <w:uiPriority w:val="39"/>
    <w:semiHidden/>
    <w:unhideWhenUsed/>
    <w:rsid w:val="001C2764"/>
    <w:pPr>
      <w:spacing w:after="100"/>
      <w:ind w:left="960"/>
    </w:pPr>
  </w:style>
  <w:style w:type="character" w:styleId="afe">
    <w:name w:val="Placeholder Text"/>
    <w:basedOn w:val="a4"/>
    <w:uiPriority w:val="99"/>
    <w:semiHidden/>
    <w:rsid w:val="00631030"/>
    <w:rPr>
      <w:color w:val="808080"/>
    </w:rPr>
  </w:style>
  <w:style w:type="paragraph" w:styleId="aff">
    <w:name w:val="TOC Heading"/>
    <w:basedOn w:val="1"/>
    <w:next w:val="a2"/>
    <w:uiPriority w:val="39"/>
    <w:unhideWhenUsed/>
    <w:qFormat/>
    <w:rsid w:val="00407026"/>
    <w:pPr>
      <w:pageBreakBefore w:val="0"/>
      <w:numPr>
        <w:numId w:val="0"/>
      </w:numPr>
      <w:spacing w:after="0" w:line="259" w:lineRule="auto"/>
      <w:contextualSpacing w:val="0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  <w:lang w:eastAsia="ru-RU"/>
    </w:rPr>
  </w:style>
  <w:style w:type="paragraph" w:styleId="aff0">
    <w:name w:val="header"/>
    <w:basedOn w:val="a2"/>
    <w:link w:val="aff1"/>
    <w:uiPriority w:val="99"/>
    <w:unhideWhenUsed/>
    <w:rsid w:val="00020532"/>
    <w:pPr>
      <w:tabs>
        <w:tab w:val="center" w:pos="4677"/>
        <w:tab w:val="right" w:pos="9355"/>
      </w:tabs>
      <w:spacing w:line="240" w:lineRule="auto"/>
    </w:pPr>
  </w:style>
  <w:style w:type="character" w:customStyle="1" w:styleId="aff1">
    <w:name w:val="Верхний колонтитул Знак"/>
    <w:basedOn w:val="a4"/>
    <w:link w:val="aff0"/>
    <w:uiPriority w:val="99"/>
    <w:rsid w:val="00020532"/>
    <w:rPr>
      <w:rFonts w:ascii="Times New Roman" w:hAnsi="Times New Roman"/>
      <w:sz w:val="24"/>
    </w:rPr>
  </w:style>
  <w:style w:type="table" w:customStyle="1" w:styleId="TableNormal">
    <w:name w:val="Table Normal"/>
    <w:uiPriority w:val="2"/>
    <w:semiHidden/>
    <w:unhideWhenUsed/>
    <w:qFormat/>
    <w:rsid w:val="0039646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2"/>
    <w:uiPriority w:val="1"/>
    <w:qFormat/>
    <w:rsid w:val="00396468"/>
    <w:pPr>
      <w:widowControl w:val="0"/>
      <w:autoSpaceDE w:val="0"/>
      <w:autoSpaceDN w:val="0"/>
      <w:spacing w:line="240" w:lineRule="auto"/>
      <w:jc w:val="left"/>
    </w:pPr>
    <w:rPr>
      <w:rFonts w:eastAsia="Times New Roman" w:cs="Times New Roman"/>
      <w:sz w:val="22"/>
    </w:rPr>
  </w:style>
  <w:style w:type="paragraph" w:styleId="aff2">
    <w:name w:val="Body Text"/>
    <w:basedOn w:val="a2"/>
    <w:link w:val="aff3"/>
    <w:uiPriority w:val="99"/>
    <w:semiHidden/>
    <w:unhideWhenUsed/>
    <w:rsid w:val="007361FD"/>
    <w:pPr>
      <w:spacing w:after="120"/>
    </w:pPr>
  </w:style>
  <w:style w:type="character" w:customStyle="1" w:styleId="aff3">
    <w:name w:val="Основной текст Знак"/>
    <w:basedOn w:val="a4"/>
    <w:link w:val="aff2"/>
    <w:uiPriority w:val="99"/>
    <w:semiHidden/>
    <w:rsid w:val="007361FD"/>
    <w:rPr>
      <w:rFonts w:ascii="Times New Roman" w:hAnsi="Times New Roman"/>
      <w:sz w:val="24"/>
    </w:rPr>
  </w:style>
  <w:style w:type="table" w:styleId="aff4">
    <w:name w:val="Table Grid"/>
    <w:basedOn w:val="a5"/>
    <w:uiPriority w:val="39"/>
    <w:rsid w:val="00561F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5">
    <w:name w:val="table of figures"/>
    <w:basedOn w:val="a2"/>
    <w:next w:val="a2"/>
    <w:uiPriority w:val="99"/>
    <w:unhideWhenUsed/>
    <w:rsid w:val="008D3DAB"/>
  </w:style>
  <w:style w:type="paragraph" w:customStyle="1" w:styleId="0">
    <w:name w:val="0.Текст"/>
    <w:basedOn w:val="a2"/>
    <w:link w:val="00"/>
    <w:qFormat/>
    <w:rsid w:val="00DC507A"/>
    <w:pPr>
      <w:ind w:firstLine="709"/>
      <w:contextualSpacing/>
    </w:pPr>
    <w:rPr>
      <w:rFonts w:eastAsia="Times New Roman" w:cs="Times New Roman"/>
      <w:color w:val="000000"/>
      <w:szCs w:val="24"/>
      <w:lang w:eastAsia="ru-RU"/>
    </w:rPr>
  </w:style>
  <w:style w:type="character" w:customStyle="1" w:styleId="00">
    <w:name w:val="0.Текст Знак"/>
    <w:basedOn w:val="a4"/>
    <w:link w:val="0"/>
    <w:rsid w:val="00DC507A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a">
    <w:name w:val="Абзац списка Знак"/>
    <w:aliases w:val="Bullet List Знак,FooterText Знак,numbered Знак,Paragraphe de liste1 Знак,lp1 Знак,Абзац списка1 Знак,List Paragraph Знак"/>
    <w:basedOn w:val="a4"/>
    <w:link w:val="a9"/>
    <w:uiPriority w:val="34"/>
    <w:rsid w:val="000433EB"/>
    <w:rPr>
      <w:rFonts w:ascii="Times New Roman" w:hAnsi="Times New Roman"/>
      <w:sz w:val="24"/>
    </w:rPr>
  </w:style>
  <w:style w:type="paragraph" w:customStyle="1" w:styleId="3">
    <w:name w:val="3.Списки"/>
    <w:basedOn w:val="a9"/>
    <w:link w:val="33"/>
    <w:qFormat/>
    <w:rsid w:val="00DA2D6E"/>
    <w:pPr>
      <w:numPr>
        <w:numId w:val="7"/>
      </w:numPr>
      <w:ind w:left="0" w:firstLine="0"/>
    </w:pPr>
    <w:rPr>
      <w:rFonts w:eastAsia="Times New Roman" w:cs="Times New Roman"/>
      <w:color w:val="000000"/>
      <w:szCs w:val="24"/>
      <w:lang w:eastAsia="ru-RU"/>
    </w:rPr>
  </w:style>
  <w:style w:type="character" w:customStyle="1" w:styleId="33">
    <w:name w:val="3.Списки Знак"/>
    <w:basedOn w:val="aa"/>
    <w:link w:val="3"/>
    <w:rsid w:val="00DA2D6E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50">
    <w:name w:val="5.Таблица"/>
    <w:basedOn w:val="a2"/>
    <w:link w:val="51"/>
    <w:qFormat/>
    <w:rsid w:val="00E66A75"/>
    <w:pPr>
      <w:spacing w:line="240" w:lineRule="auto"/>
      <w:jc w:val="left"/>
    </w:pPr>
    <w:rPr>
      <w:rFonts w:eastAsia="Times New Roman" w:cs="Times New Roman"/>
      <w:color w:val="000000"/>
      <w:szCs w:val="20"/>
      <w:lang w:eastAsia="ru-RU"/>
    </w:rPr>
  </w:style>
  <w:style w:type="paragraph" w:customStyle="1" w:styleId="510">
    <w:name w:val="5.1.Подпись таблицы"/>
    <w:basedOn w:val="50"/>
    <w:link w:val="511"/>
    <w:qFormat/>
    <w:rsid w:val="00E66A75"/>
    <w:pPr>
      <w:spacing w:line="360" w:lineRule="auto"/>
    </w:pPr>
  </w:style>
  <w:style w:type="character" w:customStyle="1" w:styleId="51">
    <w:name w:val="5.Таблица Знак"/>
    <w:basedOn w:val="a4"/>
    <w:link w:val="50"/>
    <w:rsid w:val="00E66A75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customStyle="1" w:styleId="511">
    <w:name w:val="5.1.Подпись таблицы Знак"/>
    <w:basedOn w:val="51"/>
    <w:link w:val="510"/>
    <w:rsid w:val="00E66A75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customStyle="1" w:styleId="41">
    <w:name w:val="4.Рисунки"/>
    <w:basedOn w:val="afc"/>
    <w:link w:val="42"/>
    <w:qFormat/>
    <w:rsid w:val="007662DD"/>
    <w:pPr>
      <w:spacing w:after="0" w:line="360" w:lineRule="auto"/>
      <w:jc w:val="center"/>
    </w:pPr>
    <w:rPr>
      <w:rFonts w:eastAsia="Times New Roman" w:cs="Times New Roman"/>
      <w:color w:val="auto"/>
      <w:lang w:eastAsia="ru-RU"/>
    </w:rPr>
  </w:style>
  <w:style w:type="character" w:customStyle="1" w:styleId="42">
    <w:name w:val="4.Рисунки Знак"/>
    <w:basedOn w:val="a4"/>
    <w:link w:val="41"/>
    <w:rsid w:val="007662DD"/>
    <w:rPr>
      <w:rFonts w:ascii="Times New Roman" w:eastAsia="Times New Roman" w:hAnsi="Times New Roman" w:cs="Times New Roman"/>
      <w:iCs/>
      <w:sz w:val="24"/>
      <w:szCs w:val="18"/>
      <w:lang w:eastAsia="ru-RU"/>
    </w:rPr>
  </w:style>
  <w:style w:type="paragraph" w:customStyle="1" w:styleId="22">
    <w:name w:val="2.Темы"/>
    <w:basedOn w:val="a2"/>
    <w:link w:val="23"/>
    <w:qFormat/>
    <w:rsid w:val="00310077"/>
    <w:pPr>
      <w:keepNext/>
      <w:keepLines/>
      <w:tabs>
        <w:tab w:val="left" w:pos="1134"/>
      </w:tabs>
      <w:spacing w:after="240"/>
      <w:ind w:firstLine="709"/>
      <w:outlineLvl w:val="1"/>
    </w:pPr>
    <w:rPr>
      <w:rFonts w:eastAsiaTheme="majorEastAsia" w:cs="Times New Roman"/>
      <w:b/>
      <w:caps/>
      <w:color w:val="000000"/>
      <w:szCs w:val="24"/>
      <w:lang w:eastAsia="ru-RU"/>
    </w:rPr>
  </w:style>
  <w:style w:type="character" w:customStyle="1" w:styleId="23">
    <w:name w:val="2.Темы Знак"/>
    <w:basedOn w:val="a4"/>
    <w:link w:val="22"/>
    <w:rsid w:val="00310077"/>
    <w:rPr>
      <w:rFonts w:ascii="Times New Roman" w:eastAsiaTheme="majorEastAsia" w:hAnsi="Times New Roman" w:cs="Times New Roman"/>
      <w:b/>
      <w:caps/>
      <w:color w:val="000000"/>
      <w:sz w:val="24"/>
      <w:szCs w:val="24"/>
      <w:lang w:eastAsia="ru-RU"/>
    </w:rPr>
  </w:style>
  <w:style w:type="paragraph" w:customStyle="1" w:styleId="14">
    <w:name w:val="1.Модули"/>
    <w:basedOn w:val="1"/>
    <w:link w:val="15"/>
    <w:qFormat/>
    <w:rsid w:val="000E5F1D"/>
    <w:pPr>
      <w:pageBreakBefore w:val="0"/>
      <w:numPr>
        <w:numId w:val="0"/>
      </w:numPr>
      <w:tabs>
        <w:tab w:val="left" w:pos="1134"/>
      </w:tabs>
      <w:spacing w:before="0"/>
      <w:ind w:firstLine="709"/>
      <w:contextualSpacing w:val="0"/>
      <w:jc w:val="both"/>
    </w:pPr>
    <w:rPr>
      <w:rFonts w:cs="Times New Roman"/>
      <w:caps/>
      <w:color w:val="000000"/>
      <w:sz w:val="24"/>
      <w:szCs w:val="24"/>
      <w:lang w:eastAsia="ru-RU"/>
    </w:rPr>
  </w:style>
  <w:style w:type="character" w:customStyle="1" w:styleId="15">
    <w:name w:val="1.Модули Знак"/>
    <w:basedOn w:val="10"/>
    <w:link w:val="14"/>
    <w:rsid w:val="000E5F1D"/>
    <w:rPr>
      <w:rFonts w:ascii="Times New Roman" w:eastAsiaTheme="majorEastAsia" w:hAnsi="Times New Roman" w:cs="Times New Roman"/>
      <w:b/>
      <w:caps/>
      <w:color w:val="000000"/>
      <w:sz w:val="24"/>
      <w:szCs w:val="24"/>
      <w:lang w:eastAsia="ru-RU"/>
    </w:rPr>
  </w:style>
  <w:style w:type="paragraph" w:styleId="aff6">
    <w:name w:val="Normal (Web)"/>
    <w:basedOn w:val="a2"/>
    <w:uiPriority w:val="99"/>
    <w:unhideWhenUsed/>
    <w:rsid w:val="00E774D6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character" w:styleId="aff7">
    <w:name w:val="Strong"/>
    <w:basedOn w:val="a4"/>
    <w:uiPriority w:val="22"/>
    <w:qFormat/>
    <w:rsid w:val="002D5B13"/>
    <w:rPr>
      <w:b/>
      <w:bCs/>
    </w:rPr>
  </w:style>
  <w:style w:type="character" w:styleId="aff8">
    <w:name w:val="Unresolved Mention"/>
    <w:basedOn w:val="a4"/>
    <w:uiPriority w:val="99"/>
    <w:semiHidden/>
    <w:unhideWhenUsed/>
    <w:rsid w:val="00E22B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7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7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73;&#1083;&#1072;&#1081;&#1090;\Documents\&#1053;&#1072;&#1089;&#1090;&#1088;&#1072;&#1080;&#1074;&#1072;&#1077;&#1084;&#1099;&#1077;%20&#1096;&#1072;&#1073;&#1083;&#1086;&#1085;&#1099;%20Office\GOSTshabl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5C8AC71A0A741B5A1E7E6B2BC3D40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A3FD20-9207-4D1D-AF3D-4D574C9F5C20}"/>
      </w:docPartPr>
      <w:docPartBody>
        <w:p w:rsidR="005B070A" w:rsidRDefault="00653EDA">
          <w:pPr>
            <w:pStyle w:val="B5C8AC71A0A741B5A1E7E6B2BC3D404B"/>
          </w:pPr>
          <w:r w:rsidRPr="000602C4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EDA"/>
    <w:rsid w:val="005B070A"/>
    <w:rsid w:val="00653EDA"/>
    <w:rsid w:val="00A72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B5C8AC71A0A741B5A1E7E6B2BC3D404B">
    <w:name w:val="B5C8AC71A0A741B5A1E7E6B2BC3D40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4FDD1-FEE2-4AEE-B770-FE0629B35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GOSTshablon.dotx</Template>
  <TotalTime>60</TotalTime>
  <Pages>7</Pages>
  <Words>1422</Words>
  <Characters>8107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блайт</dc:creator>
  <cp:keywords/>
  <dc:description/>
  <cp:lastModifiedBy>Арсений Касаткин</cp:lastModifiedBy>
  <cp:revision>2</cp:revision>
  <cp:lastPrinted>2024-09-19T04:04:00Z</cp:lastPrinted>
  <dcterms:created xsi:type="dcterms:W3CDTF">2024-12-17T19:01:00Z</dcterms:created>
  <dcterms:modified xsi:type="dcterms:W3CDTF">2024-12-19T20:20:00Z</dcterms:modified>
</cp:coreProperties>
</file>